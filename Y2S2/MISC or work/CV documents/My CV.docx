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697EB1C" w14:textId="77777777" w:rsidTr="00007728">
        <w:trPr>
          <w:trHeight w:hRule="exact" w:val="1800"/>
        </w:trPr>
        <w:tc>
          <w:tcPr>
            <w:tcW w:w="9360" w:type="dxa"/>
            <w:tcMar>
              <w:top w:w="0" w:type="dxa"/>
              <w:bottom w:w="0" w:type="dxa"/>
            </w:tcMar>
          </w:tcPr>
          <w:p w14:paraId="2C5C667E" w14:textId="77777777" w:rsidR="00F00903" w:rsidRDefault="00F13FD3" w:rsidP="00913946">
            <w:pPr>
              <w:pStyle w:val="Title"/>
              <w:rPr>
                <w:sz w:val="44"/>
                <w:szCs w:val="44"/>
              </w:rPr>
            </w:pPr>
            <w:r>
              <w:rPr>
                <w:noProof/>
              </w:rPr>
              <w:drawing>
                <wp:anchor distT="0" distB="0" distL="114300" distR="114300" simplePos="0" relativeHeight="251660288" behindDoc="0" locked="0" layoutInCell="1" allowOverlap="1" wp14:anchorId="7CB98439" wp14:editId="16661802">
                  <wp:simplePos x="0" y="0"/>
                  <wp:positionH relativeFrom="column">
                    <wp:posOffset>-73025</wp:posOffset>
                  </wp:positionH>
                  <wp:positionV relativeFrom="paragraph">
                    <wp:posOffset>-374650</wp:posOffset>
                  </wp:positionV>
                  <wp:extent cx="1093350" cy="1444783"/>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3350" cy="1444783"/>
                          </a:xfrm>
                          <a:prstGeom prst="rect">
                            <a:avLst/>
                          </a:prstGeom>
                        </pic:spPr>
                      </pic:pic>
                    </a:graphicData>
                  </a:graphic>
                  <wp14:sizeRelH relativeFrom="margin">
                    <wp14:pctWidth>0</wp14:pctWidth>
                  </wp14:sizeRelH>
                  <wp14:sizeRelV relativeFrom="margin">
                    <wp14:pctHeight>0</wp14:pctHeight>
                  </wp14:sizeRelV>
                </wp:anchor>
              </w:drawing>
            </w:r>
            <w:r w:rsidR="004D37C5">
              <w:t xml:space="preserve">              </w:t>
            </w:r>
            <w:r w:rsidR="00661D6F">
              <w:rPr>
                <w:sz w:val="44"/>
                <w:szCs w:val="44"/>
              </w:rPr>
              <w:t xml:space="preserve">muhammad izham </w:t>
            </w:r>
          </w:p>
          <w:p w14:paraId="672DB86C" w14:textId="54BB78B9" w:rsidR="00692703" w:rsidRPr="004D37C5" w:rsidRDefault="00F00903" w:rsidP="00913946">
            <w:pPr>
              <w:pStyle w:val="Title"/>
              <w:rPr>
                <w:sz w:val="44"/>
                <w:szCs w:val="44"/>
              </w:rPr>
            </w:pPr>
            <w:r>
              <w:rPr>
                <w:sz w:val="44"/>
                <w:szCs w:val="44"/>
              </w:rPr>
              <w:t xml:space="preserve">                     </w:t>
            </w:r>
            <w:r w:rsidR="00661D6F">
              <w:rPr>
                <w:sz w:val="44"/>
                <w:szCs w:val="44"/>
              </w:rPr>
              <w:t>bin norhamadi</w:t>
            </w:r>
          </w:p>
          <w:p w14:paraId="60090111" w14:textId="4FDA1931" w:rsidR="00692703" w:rsidRPr="00CF1A49" w:rsidRDefault="000C6420" w:rsidP="004D37C5">
            <w:pPr>
              <w:pStyle w:val="ContactInfo"/>
              <w:ind w:left="2268"/>
              <w:contextualSpacing w:val="0"/>
            </w:pPr>
            <w:sdt>
              <w:sdtPr>
                <w:alias w:val="Enter address:"/>
                <w:tag w:val="Enter address:"/>
                <w:id w:val="352083995"/>
                <w:placeholder>
                  <w:docPart w:val="1107543EB9F3485A836A16D79E86BBFC"/>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A5204CD9F03C49E791669F97E1CA2BAC"/>
                </w:placeholder>
                <w:temporary/>
                <w:showingPlcHdr/>
                <w15:appearance w15:val="hidden"/>
              </w:sdtPr>
              <w:sdtEndPr/>
              <w:sdtContent>
                <w:r w:rsidR="00692703" w:rsidRPr="00CF1A49">
                  <w:t>·</w:t>
                </w:r>
              </w:sdtContent>
            </w:sdt>
            <w:r w:rsidR="00692703" w:rsidRPr="00CF1A49">
              <w:t xml:space="preserve"> </w:t>
            </w:r>
            <w:r w:rsidR="00661D6F">
              <w:t>019-670 2850</w:t>
            </w:r>
          </w:p>
          <w:p w14:paraId="547AD05A" w14:textId="6D710912" w:rsidR="00692703" w:rsidRPr="00CF1A49" w:rsidRDefault="00661D6F" w:rsidP="004D37C5">
            <w:pPr>
              <w:pStyle w:val="ContactInfoEmphasis"/>
              <w:ind w:left="2268"/>
              <w:contextualSpacing w:val="0"/>
            </w:pPr>
            <w:r>
              <w:t>izhamhamadi@gmail.com</w:t>
            </w:r>
            <w:r w:rsidR="00692703" w:rsidRPr="00CF1A49">
              <w:t xml:space="preserve"> </w:t>
            </w:r>
            <w:sdt>
              <w:sdtPr>
                <w:alias w:val="Divider dot:"/>
                <w:tag w:val="Divider dot:"/>
                <w:id w:val="2000459528"/>
                <w:placeholder>
                  <w:docPart w:val="E3C76BA5208D4523A6929F0922F7850A"/>
                </w:placeholder>
                <w:temporary/>
                <w:showingPlcHdr/>
                <w15:appearance w15:val="hidden"/>
              </w:sdtPr>
              <w:sdtEndPr/>
              <w:sdtContent>
                <w:r w:rsidR="00692703" w:rsidRPr="00CF1A49">
                  <w:t>·</w:t>
                </w:r>
              </w:sdtContent>
            </w:sdt>
            <w:r w:rsidR="00692703" w:rsidRPr="00CF1A49">
              <w:t xml:space="preserve"> </w:t>
            </w:r>
            <w:r w:rsidRPr="00661D6F">
              <w:t>https://www.linkedin.com/in/izhamnorhamadi</w:t>
            </w:r>
            <w:r w:rsidR="00692703" w:rsidRPr="00CF1A49">
              <w:t xml:space="preserve"> </w:t>
            </w:r>
            <w:sdt>
              <w:sdtPr>
                <w:alias w:val="Divider dot:"/>
                <w:tag w:val="Divider dot:"/>
                <w:id w:val="759871761"/>
                <w:placeholder>
                  <w:docPart w:val="521811C42FC44D8185FF1D09442EB352"/>
                </w:placeholder>
                <w:temporary/>
                <w:showingPlcHdr/>
                <w15:appearance w15:val="hidden"/>
              </w:sdtPr>
              <w:sdtEndPr/>
              <w:sdtContent>
                <w:r w:rsidR="00692703" w:rsidRPr="00CF1A49">
                  <w:t>·</w:t>
                </w:r>
              </w:sdtContent>
            </w:sdt>
            <w:r w:rsidR="00692703" w:rsidRPr="00CF1A49">
              <w:t xml:space="preserve"> </w:t>
            </w:r>
            <w:r w:rsidR="00A3162A" w:rsidRPr="00A3162A">
              <w:t>myportfolioizham1.wordpress.com</w:t>
            </w:r>
          </w:p>
        </w:tc>
      </w:tr>
      <w:tr w:rsidR="009571D8" w:rsidRPr="00CF1A49" w14:paraId="1C49EEC6" w14:textId="77777777" w:rsidTr="00692703">
        <w:tc>
          <w:tcPr>
            <w:tcW w:w="9360" w:type="dxa"/>
            <w:tcMar>
              <w:top w:w="432" w:type="dxa"/>
            </w:tcMar>
          </w:tcPr>
          <w:p w14:paraId="0D233F8E" w14:textId="75081281" w:rsidR="001755A8" w:rsidRPr="00CF1A49" w:rsidRDefault="000C6420" w:rsidP="00913946">
            <w:pPr>
              <w:contextualSpacing w:val="0"/>
            </w:pPr>
            <w:sdt>
              <w:sdtPr>
                <w:alias w:val="Enter resume text:"/>
                <w:tag w:val="Enter resume text:"/>
                <w:id w:val="695814508"/>
                <w:placeholder>
                  <w:docPart w:val="85B2DBBF804F48AFA39AE0612B3C1181"/>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sdt>
      <w:sdtPr>
        <w:alias w:val="Education:"/>
        <w:tag w:val="Education:"/>
        <w:id w:val="-1908763273"/>
        <w:placeholder>
          <w:docPart w:val="4F34CB2BBF234739BCAE68DF0C7CBF0B"/>
        </w:placeholder>
        <w:temporary/>
        <w:showingPlcHdr/>
        <w15:appearance w15:val="hidden"/>
      </w:sdtPr>
      <w:sdtEndPr/>
      <w:sdtContent>
        <w:p w14:paraId="282FE705" w14:textId="77777777" w:rsidR="001B318A" w:rsidRPr="00CF1A49" w:rsidRDefault="001B318A" w:rsidP="001B318A">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B318A" w:rsidRPr="00CF1A49" w14:paraId="185BFD01" w14:textId="77777777" w:rsidTr="00A3162A">
        <w:tc>
          <w:tcPr>
            <w:tcW w:w="9290" w:type="dxa"/>
          </w:tcPr>
          <w:p w14:paraId="50BE827B" w14:textId="124FEF44" w:rsidR="001B318A" w:rsidRPr="00CF1A49" w:rsidRDefault="00A3162A" w:rsidP="00103F40">
            <w:pPr>
              <w:pStyle w:val="Heading3"/>
              <w:contextualSpacing w:val="0"/>
              <w:outlineLvl w:val="2"/>
            </w:pPr>
            <w:r>
              <w:t>2014 - 2017</w:t>
            </w:r>
          </w:p>
          <w:p w14:paraId="37A09674" w14:textId="1D41EF3B" w:rsidR="001B318A" w:rsidRPr="00CF1A49" w:rsidRDefault="00A3162A" w:rsidP="00103F40">
            <w:pPr>
              <w:pStyle w:val="Heading2"/>
              <w:contextualSpacing w:val="0"/>
              <w:outlineLvl w:val="1"/>
            </w:pPr>
            <w:r>
              <w:rPr>
                <w:rStyle w:val="SubtleReference"/>
              </w:rPr>
              <w:t>Smk tun perak</w:t>
            </w:r>
          </w:p>
          <w:p w14:paraId="26B8BDF4" w14:textId="0426AEEF" w:rsidR="001B318A" w:rsidRPr="00CF1A49" w:rsidRDefault="00A3162A" w:rsidP="00103F40">
            <w:pPr>
              <w:contextualSpacing w:val="0"/>
            </w:pPr>
            <w:r w:rsidRPr="00A3162A">
              <w:t>Achieved 6A’s in SPM examination consists of Bahasa Melayu, English, Mathematics, Physics, and Chemistry</w:t>
            </w:r>
          </w:p>
        </w:tc>
      </w:tr>
      <w:tr w:rsidR="001B318A" w:rsidRPr="00CF1A49" w14:paraId="7FBA506A" w14:textId="77777777" w:rsidTr="00A3162A">
        <w:tc>
          <w:tcPr>
            <w:tcW w:w="9290" w:type="dxa"/>
            <w:tcMar>
              <w:top w:w="216" w:type="dxa"/>
            </w:tcMar>
          </w:tcPr>
          <w:p w14:paraId="1C05CE28" w14:textId="76390B0B" w:rsidR="001B318A" w:rsidRPr="00CF1A49" w:rsidRDefault="00281172" w:rsidP="00103F40">
            <w:pPr>
              <w:pStyle w:val="Heading3"/>
              <w:contextualSpacing w:val="0"/>
              <w:outlineLvl w:val="2"/>
            </w:pPr>
            <w:r>
              <w:t>2018 - 2021</w:t>
            </w:r>
          </w:p>
          <w:p w14:paraId="555AEB76" w14:textId="77777777" w:rsidR="00281172" w:rsidRDefault="00281172" w:rsidP="00103F40">
            <w:pPr>
              <w:pStyle w:val="Heading2"/>
              <w:contextualSpacing w:val="0"/>
              <w:outlineLvl w:val="1"/>
            </w:pPr>
            <w:r>
              <w:t>diploma information technology</w:t>
            </w:r>
            <w:r w:rsidR="001B318A" w:rsidRPr="00CF1A49">
              <w:t xml:space="preserve">, </w:t>
            </w:r>
          </w:p>
          <w:p w14:paraId="25C29040" w14:textId="57823DF2" w:rsidR="001B318A" w:rsidRPr="00CF1A49" w:rsidRDefault="00281172" w:rsidP="00103F40">
            <w:pPr>
              <w:pStyle w:val="Heading2"/>
              <w:contextualSpacing w:val="0"/>
              <w:outlineLvl w:val="1"/>
            </w:pPr>
            <w:r>
              <w:rPr>
                <w:rStyle w:val="SubtleReference"/>
              </w:rPr>
              <w:t>universiti teknikal malaysia melaka</w:t>
            </w:r>
          </w:p>
          <w:p w14:paraId="3424B82C" w14:textId="5CD99DEB" w:rsidR="001B318A" w:rsidRDefault="00281172" w:rsidP="00103F40">
            <w:r w:rsidRPr="00281172">
              <w:t>Achieved CGPA 3.82 with A grades in multiple programming courses such as Programming, Web Programming, Diploma Project</w:t>
            </w:r>
          </w:p>
        </w:tc>
      </w:tr>
      <w:tr w:rsidR="00A3162A" w:rsidRPr="00CF1A49" w14:paraId="0BFBB914" w14:textId="77777777" w:rsidTr="00A3162A">
        <w:tc>
          <w:tcPr>
            <w:tcW w:w="9290" w:type="dxa"/>
            <w:tcMar>
              <w:top w:w="216" w:type="dxa"/>
            </w:tcMar>
          </w:tcPr>
          <w:p w14:paraId="7621E6D3" w14:textId="33DDCCCD" w:rsidR="00A3162A" w:rsidRPr="00CF1A49" w:rsidRDefault="00281172" w:rsidP="00A3162A">
            <w:pPr>
              <w:pStyle w:val="Heading3"/>
              <w:contextualSpacing w:val="0"/>
              <w:outlineLvl w:val="2"/>
            </w:pPr>
            <w:r>
              <w:t>2021 - now</w:t>
            </w:r>
          </w:p>
          <w:p w14:paraId="0DA110D6" w14:textId="29D070B5" w:rsidR="00A3162A" w:rsidRPr="00CF1A49" w:rsidRDefault="00281172" w:rsidP="00A3162A">
            <w:pPr>
              <w:pStyle w:val="Heading2"/>
              <w:contextualSpacing w:val="0"/>
              <w:outlineLvl w:val="1"/>
            </w:pPr>
            <w:r>
              <w:t>bachelor of computer science (computer security) with honours</w:t>
            </w:r>
            <w:r w:rsidR="00A3162A" w:rsidRPr="00CF1A49">
              <w:t xml:space="preserve">, </w:t>
            </w:r>
            <w:r>
              <w:rPr>
                <w:rStyle w:val="SubtleReference"/>
              </w:rPr>
              <w:t>universiti teknikal malaysia melaka</w:t>
            </w:r>
          </w:p>
          <w:p w14:paraId="2127B948" w14:textId="410546F5" w:rsidR="00A3162A" w:rsidRPr="00281172" w:rsidRDefault="00F44060" w:rsidP="00A3162A">
            <w:pPr>
              <w:pStyle w:val="Heading3"/>
              <w:outlineLvl w:val="2"/>
              <w:rPr>
                <w:b w:val="0"/>
                <w:bCs/>
              </w:rPr>
            </w:pPr>
            <w:r>
              <w:rPr>
                <w:b w:val="0"/>
                <w:bCs/>
                <w:caps w:val="0"/>
              </w:rPr>
              <w:t>write here</w:t>
            </w:r>
          </w:p>
        </w:tc>
      </w:tr>
    </w:tbl>
    <w:p w14:paraId="6E6C7EAC" w14:textId="3EDF6728" w:rsidR="001B318A" w:rsidRDefault="001B318A" w:rsidP="004E01EB">
      <w:pPr>
        <w:pStyle w:val="Heading1"/>
      </w:pPr>
    </w:p>
    <w:p w14:paraId="5B59E0A5" w14:textId="6B21FF0E" w:rsidR="004E01EB" w:rsidRPr="00CF1A49" w:rsidRDefault="001B318A" w:rsidP="004E01EB">
      <w:pPr>
        <w:pStyle w:val="Heading1"/>
      </w:pPr>
      <w:r>
        <w:t xml:space="preserve">WORK </w:t>
      </w:r>
      <w:sdt>
        <w:sdtPr>
          <w:alias w:val="Experience:"/>
          <w:tag w:val="Experience:"/>
          <w:id w:val="-1983300934"/>
          <w:placeholder>
            <w:docPart w:val="1ABE468279774F7D8B4181DCFD6108DD"/>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5CC691F4" w14:textId="77777777" w:rsidTr="001B318A">
        <w:tc>
          <w:tcPr>
            <w:tcW w:w="9290" w:type="dxa"/>
          </w:tcPr>
          <w:p w14:paraId="220BF50E" w14:textId="4D8A50D7" w:rsidR="001D0BF1" w:rsidRPr="00CF1A49" w:rsidRDefault="0098572F" w:rsidP="001D0BF1">
            <w:pPr>
              <w:pStyle w:val="Heading3"/>
              <w:contextualSpacing w:val="0"/>
              <w:outlineLvl w:val="2"/>
            </w:pPr>
            <w:r>
              <w:t>Jun 2020</w:t>
            </w:r>
            <w:r w:rsidR="001D0BF1" w:rsidRPr="00CF1A49">
              <w:t xml:space="preserve"> – </w:t>
            </w:r>
            <w:r w:rsidR="004E4E08">
              <w:t>oct 2020</w:t>
            </w:r>
          </w:p>
          <w:p w14:paraId="3FC4EF21" w14:textId="725F6A94" w:rsidR="001D0BF1" w:rsidRPr="00CF1A49" w:rsidRDefault="004E4E08" w:rsidP="001D0BF1">
            <w:pPr>
              <w:pStyle w:val="Heading2"/>
              <w:contextualSpacing w:val="0"/>
              <w:outlineLvl w:val="1"/>
            </w:pPr>
            <w:r>
              <w:t>back-end developer</w:t>
            </w:r>
            <w:r w:rsidR="001D0BF1" w:rsidRPr="00CF1A49">
              <w:t xml:space="preserve">, </w:t>
            </w:r>
            <w:r>
              <w:rPr>
                <w:rStyle w:val="SubtleReference"/>
              </w:rPr>
              <w:t>toyyibpay sdn. bhd.</w:t>
            </w:r>
          </w:p>
          <w:p w14:paraId="0116A50D" w14:textId="5D87D85E" w:rsidR="001E3120" w:rsidRPr="00CF1A49" w:rsidRDefault="004E4E08" w:rsidP="001D0BF1">
            <w:pPr>
              <w:contextualSpacing w:val="0"/>
            </w:pPr>
            <w:r w:rsidRPr="004E4E08">
              <w:t>Worked with a team of interns in developing Toyyibpay V2, a new prototype online payment gateway for ToyyibPay Sdn. Bhd.</w:t>
            </w:r>
            <w:r w:rsidR="00192E86">
              <w:t xml:space="preserve"> Managed the gateway’s APIs and transactions recording using their CORRAD Framework.</w:t>
            </w:r>
          </w:p>
        </w:tc>
      </w:tr>
      <w:tr w:rsidR="00F61DF9" w:rsidRPr="00CF1A49" w14:paraId="2545A9DA" w14:textId="77777777" w:rsidTr="001B318A">
        <w:tc>
          <w:tcPr>
            <w:tcW w:w="9290" w:type="dxa"/>
            <w:tcMar>
              <w:top w:w="216" w:type="dxa"/>
            </w:tcMar>
          </w:tcPr>
          <w:p w14:paraId="48DA1A41" w14:textId="77777777" w:rsidR="00F61DF9" w:rsidRPr="00CF1A49" w:rsidRDefault="000C6420" w:rsidP="00F61DF9">
            <w:pPr>
              <w:pStyle w:val="Heading3"/>
              <w:contextualSpacing w:val="0"/>
              <w:outlineLvl w:val="2"/>
            </w:pPr>
            <w:sdt>
              <w:sdtPr>
                <w:alias w:val="Enter date from for company 2: "/>
                <w:tag w:val="Enter date from for company 2:"/>
                <w:id w:val="1784141449"/>
                <w:placeholder>
                  <w:docPart w:val="BA0EA632EE7142B38F8612CA53ACF7B0"/>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EF53EBA105BA4DD88F48B466A8746BA0"/>
                </w:placeholder>
                <w:temporary/>
                <w:showingPlcHdr/>
                <w15:appearance w15:val="hidden"/>
              </w:sdtPr>
              <w:sdtEndPr/>
              <w:sdtContent>
                <w:r w:rsidR="00F61DF9" w:rsidRPr="00CF1A49">
                  <w:t>To</w:t>
                </w:r>
              </w:sdtContent>
            </w:sdt>
          </w:p>
          <w:p w14:paraId="722E0208" w14:textId="77777777" w:rsidR="00F61DF9" w:rsidRPr="00CF1A49" w:rsidRDefault="000C6420" w:rsidP="00F61DF9">
            <w:pPr>
              <w:pStyle w:val="Heading2"/>
              <w:contextualSpacing w:val="0"/>
              <w:outlineLvl w:val="1"/>
            </w:pPr>
            <w:sdt>
              <w:sdtPr>
                <w:alias w:val="Enter job title 2:"/>
                <w:tag w:val="Enter job title 2:"/>
                <w:id w:val="1702816861"/>
                <w:placeholder>
                  <w:docPart w:val="1751E1B51AB944F693DF220555C59194"/>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84C290FD6B67449798FF4D7637A02136"/>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ED2D104E1D6E4B3CB13C014BCC272AD0"/>
              </w:placeholder>
              <w:temporary/>
              <w:showingPlcHdr/>
              <w15:appearance w15:val="hidden"/>
            </w:sdtPr>
            <w:sdtEndPr/>
            <w:sdtContent>
              <w:p w14:paraId="6A10E59D" w14:textId="77777777" w:rsidR="00F61DF9" w:rsidRDefault="00F61DF9" w:rsidP="00F61DF9">
                <w:r w:rsidRPr="00CF1A49">
                  <w:t>Describe your responsibilities and achievements in terms of impact and results. Use examples, but keep it short.</w:t>
                </w:r>
              </w:p>
            </w:sdtContent>
          </w:sdt>
        </w:tc>
      </w:tr>
    </w:tbl>
    <w:p w14:paraId="6A41E209" w14:textId="6BC25D93" w:rsidR="00EC5F7F" w:rsidRDefault="00EC5F7F" w:rsidP="001B318A">
      <w:pPr>
        <w:pStyle w:val="Heading1"/>
      </w:pPr>
    </w:p>
    <w:p w14:paraId="1A8CB7A8" w14:textId="77777777" w:rsidR="00EC5F7F" w:rsidRDefault="00EC5F7F">
      <w:pPr>
        <w:rPr>
          <w:rFonts w:asciiTheme="majorHAnsi" w:eastAsiaTheme="majorEastAsia" w:hAnsiTheme="majorHAnsi" w:cstheme="majorBidi"/>
          <w:b/>
          <w:caps/>
          <w:color w:val="262626" w:themeColor="text1" w:themeTint="D9"/>
          <w:sz w:val="28"/>
          <w:szCs w:val="32"/>
        </w:rPr>
      </w:pPr>
      <w:r>
        <w:br w:type="page"/>
      </w:r>
    </w:p>
    <w:p w14:paraId="3BDB6BC6" w14:textId="77777777" w:rsidR="00EC5F7F" w:rsidRDefault="00EC5F7F" w:rsidP="001B318A">
      <w:pPr>
        <w:pStyle w:val="Heading1"/>
      </w:pPr>
    </w:p>
    <w:p w14:paraId="7918E559" w14:textId="7717E1E4" w:rsidR="001B318A" w:rsidRDefault="001B318A" w:rsidP="001B318A">
      <w:pPr>
        <w:pStyle w:val="Heading1"/>
        <w:rPr>
          <w:rFonts w:asciiTheme="minorHAnsi" w:eastAsiaTheme="minorHAnsi" w:hAnsiTheme="minorHAnsi" w:cstheme="minorBidi"/>
          <w:b w:val="0"/>
          <w:caps w:val="0"/>
          <w:color w:val="595959" w:themeColor="text1" w:themeTint="A6"/>
          <w:sz w:val="22"/>
          <w:szCs w:val="22"/>
        </w:rPr>
      </w:pPr>
      <w:r>
        <w:t xml:space="preserve">TECHNiCAL </w:t>
      </w:r>
      <w:sdt>
        <w:sdtPr>
          <w:alias w:val="Skills:"/>
          <w:tag w:val="Skills:"/>
          <w:id w:val="-1392877668"/>
          <w:placeholder>
            <w:docPart w:val="4F072079116D47D8BB0EABF7B784B4C5"/>
          </w:placeholder>
          <w:temporary/>
          <w:showingPlcHdr/>
          <w15:appearance w15:val="hidden"/>
        </w:sdtPr>
        <w:sdtEndPr/>
        <w:sdtContent>
          <w:r w:rsidRPr="00CF1A49">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3FA12FA" w14:textId="77777777" w:rsidTr="001B318A">
        <w:tc>
          <w:tcPr>
            <w:tcW w:w="4680" w:type="dxa"/>
          </w:tcPr>
          <w:p w14:paraId="0B0A6BFD" w14:textId="34C57E8C" w:rsidR="001E3120" w:rsidRPr="006E1507" w:rsidRDefault="001E33CA" w:rsidP="006E1507">
            <w:pPr>
              <w:pStyle w:val="ListBullet"/>
              <w:contextualSpacing w:val="0"/>
            </w:pPr>
            <w:r>
              <w:t>Familiar with various programming languages such as C#, Java, Python</w:t>
            </w:r>
            <w:r w:rsidR="00387EC1">
              <w:t xml:space="preserve"> and Ruby</w:t>
            </w:r>
          </w:p>
          <w:p w14:paraId="29DD8E25" w14:textId="601F4513" w:rsidR="001F4E6D" w:rsidRPr="006E1507" w:rsidRDefault="00EC5F7F" w:rsidP="006E1507">
            <w:pPr>
              <w:pStyle w:val="ListBullet"/>
              <w:contextualSpacing w:val="0"/>
            </w:pPr>
            <w:r>
              <w:t xml:space="preserve">Familiar </w:t>
            </w:r>
            <w:r w:rsidR="00387EC1">
              <w:t xml:space="preserve">with </w:t>
            </w:r>
            <w:r>
              <w:t>digital forensics</w:t>
            </w:r>
            <w:r w:rsidR="00387EC1">
              <w:t xml:space="preserve"> procedures and tools</w:t>
            </w:r>
          </w:p>
        </w:tc>
        <w:tc>
          <w:tcPr>
            <w:tcW w:w="4680" w:type="dxa"/>
            <w:tcMar>
              <w:left w:w="360" w:type="dxa"/>
            </w:tcMar>
          </w:tcPr>
          <w:p w14:paraId="33A2F4FD" w14:textId="2AA883BD" w:rsidR="003A0632" w:rsidRPr="006E1507" w:rsidRDefault="000E419F" w:rsidP="006E1507">
            <w:pPr>
              <w:pStyle w:val="ListBullet"/>
              <w:contextualSpacing w:val="0"/>
            </w:pPr>
            <w:r>
              <w:t xml:space="preserve">Experienced with deploying cloud VM for cloud database and personal </w:t>
            </w:r>
            <w:r w:rsidR="00387EC1">
              <w:t>VM</w:t>
            </w:r>
          </w:p>
          <w:sdt>
            <w:sdtPr>
              <w:alias w:val="Enter skills 4:"/>
              <w:tag w:val="Enter skills 4:"/>
              <w:id w:val="-718748817"/>
              <w:placeholder>
                <w:docPart w:val="832248CE1C894F23A9BE0191C174E161"/>
              </w:placeholder>
              <w:temporary/>
              <w:showingPlcHdr/>
              <w15:appearance w15:val="hidden"/>
            </w:sdtPr>
            <w:sdtEndPr/>
            <w:sdtContent>
              <w:p w14:paraId="0D9D55B2"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5AE6D23F8157439BB0F4D74B21F362DE"/>
              </w:placeholder>
              <w:temporary/>
              <w:showingPlcHdr/>
              <w15:appearance w15:val="hidden"/>
            </w:sdtPr>
            <w:sdtEndPr/>
            <w:sdtContent>
              <w:p w14:paraId="67ED4196" w14:textId="77777777" w:rsidR="001E3120" w:rsidRPr="006E1507" w:rsidRDefault="001E3120" w:rsidP="006E1507">
                <w:pPr>
                  <w:pStyle w:val="ListBullet"/>
                  <w:contextualSpacing w:val="0"/>
                </w:pPr>
                <w:r w:rsidRPr="006E1507">
                  <w:t>List one of your strengths</w:t>
                </w:r>
              </w:p>
            </w:sdtContent>
          </w:sdt>
        </w:tc>
      </w:tr>
    </w:tbl>
    <w:p w14:paraId="7F37A9F4" w14:textId="4923B858" w:rsidR="001B318A" w:rsidRDefault="001B318A" w:rsidP="001B318A">
      <w:pPr>
        <w:pStyle w:val="Heading1"/>
        <w:rPr>
          <w:rFonts w:asciiTheme="minorHAnsi" w:eastAsiaTheme="minorHAnsi" w:hAnsiTheme="minorHAnsi" w:cstheme="minorBidi"/>
          <w:b w:val="0"/>
          <w:caps w:val="0"/>
          <w:color w:val="595959" w:themeColor="text1" w:themeTint="A6"/>
          <w:sz w:val="22"/>
          <w:szCs w:val="22"/>
        </w:rPr>
      </w:pPr>
      <w:r>
        <w:t>ACHIEVEMENT</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1B318A" w:rsidRPr="006E1507" w14:paraId="1334F9B8" w14:textId="77777777" w:rsidTr="00103F40">
        <w:tc>
          <w:tcPr>
            <w:tcW w:w="4680" w:type="dxa"/>
          </w:tcPr>
          <w:sdt>
            <w:sdtPr>
              <w:alias w:val="Enter skills 1:"/>
              <w:tag w:val="Enter skills 1:"/>
              <w:id w:val="-1565175994"/>
              <w:placeholder>
                <w:docPart w:val="85F6C46D9E73400AB5B972C7AB4E55FF"/>
              </w:placeholder>
              <w:temporary/>
              <w:showingPlcHdr/>
              <w15:appearance w15:val="hidden"/>
            </w:sdtPr>
            <w:sdtEndPr/>
            <w:sdtContent>
              <w:p w14:paraId="157FF58C" w14:textId="77777777" w:rsidR="001B318A" w:rsidRPr="006E1507" w:rsidRDefault="001B318A" w:rsidP="00103F40">
                <w:pPr>
                  <w:pStyle w:val="ListBullet"/>
                  <w:contextualSpacing w:val="0"/>
                </w:pPr>
                <w:r w:rsidRPr="006E1507">
                  <w:t>List your strengths relevant for the role you’re applying for</w:t>
                </w:r>
              </w:p>
            </w:sdtContent>
          </w:sdt>
          <w:sdt>
            <w:sdtPr>
              <w:alias w:val="Enter skills 2:"/>
              <w:tag w:val="Enter skills 2:"/>
              <w:id w:val="-1781565969"/>
              <w:placeholder>
                <w:docPart w:val="72683679B8E84FA0BF005BD7209F2EC7"/>
              </w:placeholder>
              <w:temporary/>
              <w:showingPlcHdr/>
              <w15:appearance w15:val="hidden"/>
            </w:sdtPr>
            <w:sdtEndPr/>
            <w:sdtContent>
              <w:p w14:paraId="68FBB1BB" w14:textId="77777777" w:rsidR="001B318A" w:rsidRPr="006E1507" w:rsidRDefault="001B318A" w:rsidP="00103F40">
                <w:pPr>
                  <w:pStyle w:val="ListBullet"/>
                  <w:contextualSpacing w:val="0"/>
                </w:pPr>
                <w:r w:rsidRPr="006E1507">
                  <w:t>List one of your strengths</w:t>
                </w:r>
              </w:p>
            </w:sdtContent>
          </w:sdt>
        </w:tc>
        <w:tc>
          <w:tcPr>
            <w:tcW w:w="4680" w:type="dxa"/>
            <w:tcMar>
              <w:left w:w="360" w:type="dxa"/>
            </w:tcMar>
          </w:tcPr>
          <w:sdt>
            <w:sdtPr>
              <w:alias w:val="Enter skills 3:"/>
              <w:tag w:val="Enter skills 3:"/>
              <w:id w:val="-1145038988"/>
              <w:placeholder>
                <w:docPart w:val="13F1FD819ED64A98AF27192442BDDB53"/>
              </w:placeholder>
              <w:temporary/>
              <w:showingPlcHdr/>
              <w15:appearance w15:val="hidden"/>
            </w:sdtPr>
            <w:sdtEndPr/>
            <w:sdtContent>
              <w:p w14:paraId="1ADE43C7" w14:textId="77777777" w:rsidR="001B318A" w:rsidRPr="006E1507" w:rsidRDefault="001B318A" w:rsidP="00103F40">
                <w:pPr>
                  <w:pStyle w:val="ListBullet"/>
                  <w:contextualSpacing w:val="0"/>
                </w:pPr>
                <w:r w:rsidRPr="006E1507">
                  <w:t>List one of your strengths</w:t>
                </w:r>
              </w:p>
            </w:sdtContent>
          </w:sdt>
          <w:sdt>
            <w:sdtPr>
              <w:alias w:val="Enter skills 4:"/>
              <w:tag w:val="Enter skills 4:"/>
              <w:id w:val="390391264"/>
              <w:placeholder>
                <w:docPart w:val="55BB730C1A454B23B534032526479E5A"/>
              </w:placeholder>
              <w:temporary/>
              <w:showingPlcHdr/>
              <w15:appearance w15:val="hidden"/>
            </w:sdtPr>
            <w:sdtEndPr/>
            <w:sdtContent>
              <w:p w14:paraId="5BDAF1E6" w14:textId="77777777" w:rsidR="001B318A" w:rsidRPr="006E1507" w:rsidRDefault="001B318A" w:rsidP="00103F40">
                <w:pPr>
                  <w:pStyle w:val="ListBullet"/>
                  <w:contextualSpacing w:val="0"/>
                </w:pPr>
                <w:r w:rsidRPr="006E1507">
                  <w:t>List one of your strengths</w:t>
                </w:r>
              </w:p>
            </w:sdtContent>
          </w:sdt>
          <w:sdt>
            <w:sdtPr>
              <w:alias w:val="Enter skills 5:"/>
              <w:tag w:val="Enter skills 5:"/>
              <w:id w:val="822396521"/>
              <w:placeholder>
                <w:docPart w:val="9B0166FBEDF74E3A8DFAF352FE568809"/>
              </w:placeholder>
              <w:temporary/>
              <w:showingPlcHdr/>
              <w15:appearance w15:val="hidden"/>
            </w:sdtPr>
            <w:sdtEndPr/>
            <w:sdtContent>
              <w:p w14:paraId="797EDEC4" w14:textId="77777777" w:rsidR="001B318A" w:rsidRPr="006E1507" w:rsidRDefault="001B318A" w:rsidP="00103F40">
                <w:pPr>
                  <w:pStyle w:val="ListBullet"/>
                  <w:contextualSpacing w:val="0"/>
                </w:pPr>
                <w:r w:rsidRPr="006E1507">
                  <w:t>List one of your strengths</w:t>
                </w:r>
              </w:p>
            </w:sdtContent>
          </w:sdt>
        </w:tc>
      </w:tr>
    </w:tbl>
    <w:p w14:paraId="65929226" w14:textId="52CE50E1" w:rsidR="001B318A" w:rsidRDefault="001B318A" w:rsidP="001B318A">
      <w:pPr>
        <w:pStyle w:val="Heading1"/>
        <w:rPr>
          <w:rFonts w:asciiTheme="minorHAnsi" w:eastAsiaTheme="minorHAnsi" w:hAnsiTheme="minorHAnsi" w:cstheme="minorBidi"/>
          <w:b w:val="0"/>
          <w:caps w:val="0"/>
          <w:color w:val="595959" w:themeColor="text1" w:themeTint="A6"/>
          <w:sz w:val="22"/>
          <w:szCs w:val="22"/>
        </w:rPr>
      </w:pPr>
      <w:r>
        <w:t xml:space="preserve">ADDITIONAL </w:t>
      </w:r>
      <w:sdt>
        <w:sdtPr>
          <w:alias w:val="Skills:"/>
          <w:tag w:val="Skills:"/>
          <w:id w:val="1842119309"/>
          <w:placeholder>
            <w:docPart w:val="BFBFB828B832437FA09352E84896AE33"/>
          </w:placeholder>
          <w:temporary/>
          <w:showingPlcHdr/>
          <w15:appearance w15:val="hidden"/>
        </w:sdtPr>
        <w:sdtEndPr/>
        <w:sdtContent>
          <w:r w:rsidRPr="00CF1A49">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1B318A" w:rsidRPr="006E1507" w14:paraId="19696A01" w14:textId="77777777" w:rsidTr="00103F40">
        <w:tc>
          <w:tcPr>
            <w:tcW w:w="4680" w:type="dxa"/>
          </w:tcPr>
          <w:p w14:paraId="42FDAB13" w14:textId="2338082E" w:rsidR="001B318A" w:rsidRPr="006E1507" w:rsidRDefault="004677EC" w:rsidP="00103F40">
            <w:pPr>
              <w:pStyle w:val="ListBullet"/>
              <w:contextualSpacing w:val="0"/>
            </w:pPr>
            <w:r>
              <w:t>Proficient in English writing materials and speaking</w:t>
            </w:r>
          </w:p>
          <w:sdt>
            <w:sdtPr>
              <w:alias w:val="Enter skills 2:"/>
              <w:tag w:val="Enter skills 2:"/>
              <w:id w:val="-416490036"/>
              <w:placeholder>
                <w:docPart w:val="31BCCB20A3BB4270A8A69AE7346CBF36"/>
              </w:placeholder>
              <w:temporary/>
              <w:showingPlcHdr/>
              <w15:appearance w15:val="hidden"/>
            </w:sdtPr>
            <w:sdtEndPr/>
            <w:sdtContent>
              <w:p w14:paraId="1898C7A1" w14:textId="77777777" w:rsidR="001B318A" w:rsidRPr="006E1507" w:rsidRDefault="001B318A" w:rsidP="00103F40">
                <w:pPr>
                  <w:pStyle w:val="ListBullet"/>
                  <w:contextualSpacing w:val="0"/>
                </w:pPr>
                <w:r w:rsidRPr="006E1507">
                  <w:t>List one of your strengths</w:t>
                </w:r>
              </w:p>
            </w:sdtContent>
          </w:sdt>
        </w:tc>
        <w:tc>
          <w:tcPr>
            <w:tcW w:w="4680" w:type="dxa"/>
            <w:tcMar>
              <w:left w:w="360" w:type="dxa"/>
            </w:tcMar>
          </w:tcPr>
          <w:p w14:paraId="382F2928" w14:textId="184F8F67" w:rsidR="001B318A" w:rsidRPr="006E1507" w:rsidRDefault="002D28AE" w:rsidP="00103F40">
            <w:pPr>
              <w:pStyle w:val="ListBullet"/>
              <w:contextualSpacing w:val="0"/>
            </w:pPr>
            <w:r>
              <w:t>Resourceful of IT software and tools</w:t>
            </w:r>
          </w:p>
          <w:sdt>
            <w:sdtPr>
              <w:alias w:val="Enter skills 4:"/>
              <w:tag w:val="Enter skills 4:"/>
              <w:id w:val="-1542210116"/>
              <w:placeholder>
                <w:docPart w:val="490C4C9C21D446D592E4B14F0DDF9478"/>
              </w:placeholder>
              <w:temporary/>
              <w:showingPlcHdr/>
              <w15:appearance w15:val="hidden"/>
            </w:sdtPr>
            <w:sdtEndPr/>
            <w:sdtContent>
              <w:p w14:paraId="044AA9D1" w14:textId="77777777" w:rsidR="001B318A" w:rsidRPr="006E1507" w:rsidRDefault="001B318A" w:rsidP="00103F40">
                <w:pPr>
                  <w:pStyle w:val="ListBullet"/>
                  <w:contextualSpacing w:val="0"/>
                </w:pPr>
                <w:r w:rsidRPr="006E1507">
                  <w:t>List one of your strengths</w:t>
                </w:r>
              </w:p>
            </w:sdtContent>
          </w:sdt>
          <w:sdt>
            <w:sdtPr>
              <w:alias w:val="Enter skills 5:"/>
              <w:tag w:val="Enter skills 5:"/>
              <w:id w:val="680475766"/>
              <w:placeholder>
                <w:docPart w:val="C5803F53289C4C3CB4186386866BDA83"/>
              </w:placeholder>
              <w:temporary/>
              <w:showingPlcHdr/>
              <w15:appearance w15:val="hidden"/>
            </w:sdtPr>
            <w:sdtEndPr/>
            <w:sdtContent>
              <w:p w14:paraId="3F6178F0" w14:textId="77777777" w:rsidR="001B318A" w:rsidRPr="006E1507" w:rsidRDefault="001B318A" w:rsidP="00103F40">
                <w:pPr>
                  <w:pStyle w:val="ListBullet"/>
                  <w:contextualSpacing w:val="0"/>
                </w:pPr>
                <w:r w:rsidRPr="006E1507">
                  <w:t>List one of your strengths</w:t>
                </w:r>
              </w:p>
            </w:sdtContent>
          </w:sdt>
        </w:tc>
      </w:tr>
    </w:tbl>
    <w:p w14:paraId="16024703" w14:textId="77777777" w:rsidR="001B318A" w:rsidRDefault="001B318A" w:rsidP="0062312F">
      <w:pPr>
        <w:pStyle w:val="Heading1"/>
      </w:pPr>
    </w:p>
    <w:sdt>
      <w:sdtPr>
        <w:alias w:val="Activities:"/>
        <w:tag w:val="Activities:"/>
        <w:id w:val="1223332893"/>
        <w:placeholder>
          <w:docPart w:val="C9369027E2334D768BCEA9C3712ED4A4"/>
        </w:placeholder>
        <w:temporary/>
        <w:showingPlcHdr/>
        <w15:appearance w15:val="hidden"/>
      </w:sdtPr>
      <w:sdtEndPr/>
      <w:sdtContent>
        <w:p w14:paraId="7BB6C17B" w14:textId="3D62E544" w:rsidR="00AD782D" w:rsidRPr="00CF1A49" w:rsidRDefault="0062312F" w:rsidP="0062312F">
          <w:pPr>
            <w:pStyle w:val="Heading1"/>
          </w:pPr>
          <w:r w:rsidRPr="00CF1A49">
            <w:t>Activities</w:t>
          </w:r>
        </w:p>
      </w:sdtContent>
    </w:sdt>
    <w:p w14:paraId="2D298285" w14:textId="1889BE53" w:rsidR="00B51D1B" w:rsidRDefault="000C6420" w:rsidP="006E1507">
      <w:sdt>
        <w:sdtPr>
          <w:alias w:val="Enter activities description:"/>
          <w:tag w:val="Enter activities description:"/>
          <w:id w:val="1367566198"/>
          <w:placeholder>
            <w:docPart w:val="5094DB1989BC4528BB26C022E0702561"/>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p w14:paraId="483FD958" w14:textId="5481EEC4" w:rsidR="001B318A" w:rsidRDefault="001B318A" w:rsidP="006E1507"/>
    <w:p w14:paraId="17B1C154" w14:textId="795E0A32" w:rsidR="001B318A" w:rsidRDefault="001B318A" w:rsidP="00D52841">
      <w:pPr>
        <w:pStyle w:val="Heading1"/>
      </w:pPr>
      <w:r>
        <w:t>referee</w:t>
      </w:r>
    </w:p>
    <w:p w14:paraId="4E4F8A8C" w14:textId="46377F55" w:rsidR="00CA1125" w:rsidRPr="00CF1A49" w:rsidRDefault="00CA1125" w:rsidP="00CA1125">
      <w:pPr>
        <w:pStyle w:val="Heading2"/>
      </w:pPr>
      <w:r>
        <w:rPr>
          <w:rStyle w:val="SubtleReference"/>
        </w:rPr>
        <w:t>Yahya bin ibrahim</w:t>
      </w:r>
    </w:p>
    <w:p w14:paraId="1A94DEF3" w14:textId="270232B3" w:rsidR="00CA1125" w:rsidRDefault="00CA1125" w:rsidP="00CA1125">
      <w:r>
        <w:t>Diploma Academic Advisor</w:t>
      </w:r>
    </w:p>
    <w:p w14:paraId="5D79C7B9" w14:textId="11881A6B" w:rsidR="00EC5F7F" w:rsidRDefault="00CA1125" w:rsidP="00CA1125">
      <w:r>
        <w:t>(+60 13-647 7388)</w:t>
      </w:r>
      <w:r>
        <w:br/>
      </w:r>
    </w:p>
    <w:p w14:paraId="604C9DCD" w14:textId="7B392EB9" w:rsidR="00CA1125" w:rsidRPr="00CF1A49" w:rsidRDefault="007C113A" w:rsidP="00CA1125">
      <w:pPr>
        <w:pStyle w:val="Heading2"/>
      </w:pPr>
      <w:r>
        <w:rPr>
          <w:rStyle w:val="SubtleReference"/>
        </w:rPr>
        <w:t>Dr. zahriah binti othman</w:t>
      </w:r>
    </w:p>
    <w:p w14:paraId="764EA486" w14:textId="1EACCDEB" w:rsidR="00CA1125" w:rsidRDefault="007C113A" w:rsidP="00CA1125">
      <w:r>
        <w:t>Supervisor Final Year Diploma Project</w:t>
      </w:r>
    </w:p>
    <w:p w14:paraId="2D6A4101" w14:textId="26A8544A" w:rsidR="00CA1125" w:rsidRDefault="00CA1125" w:rsidP="00CA1125">
      <w:r>
        <w:t xml:space="preserve">(+60 </w:t>
      </w:r>
      <w:r w:rsidR="007C113A">
        <w:t>19-260 0935</w:t>
      </w:r>
      <w:r>
        <w:t>)</w:t>
      </w:r>
    </w:p>
    <w:p w14:paraId="4AFEF3C3" w14:textId="31DA5D6D" w:rsidR="00CA1125" w:rsidRDefault="00CA1125" w:rsidP="00CA1125"/>
    <w:p w14:paraId="371B4313" w14:textId="4BDA46E6" w:rsidR="006647DA" w:rsidRPr="00CF1A49" w:rsidRDefault="000A7085" w:rsidP="006647DA">
      <w:pPr>
        <w:pStyle w:val="Heading2"/>
      </w:pPr>
      <w:r>
        <w:rPr>
          <w:rStyle w:val="SubtleReference"/>
        </w:rPr>
        <w:t>En. amin</w:t>
      </w:r>
    </w:p>
    <w:p w14:paraId="2BE8F06B" w14:textId="71C2BBF2" w:rsidR="006647DA" w:rsidRDefault="009177C3" w:rsidP="006647DA">
      <w:r>
        <w:t>Supervisor Internship Toyyib</w:t>
      </w:r>
      <w:r w:rsidR="000A7085">
        <w:t>P</w:t>
      </w:r>
      <w:r>
        <w:t>ay</w:t>
      </w:r>
    </w:p>
    <w:p w14:paraId="225BFB69" w14:textId="7A195223" w:rsidR="006647DA" w:rsidRDefault="006647DA" w:rsidP="006647DA">
      <w:r>
        <w:t>(+60 1</w:t>
      </w:r>
      <w:r w:rsidR="003F77CD">
        <w:t>8</w:t>
      </w:r>
      <w:r>
        <w:t>-</w:t>
      </w:r>
      <w:r w:rsidR="003F77CD">
        <w:t>463</w:t>
      </w:r>
      <w:r>
        <w:t xml:space="preserve"> </w:t>
      </w:r>
      <w:r w:rsidR="003F77CD">
        <w:t>3273</w:t>
      </w:r>
      <w:r>
        <w:t>)</w:t>
      </w:r>
    </w:p>
    <w:p w14:paraId="213EF36B" w14:textId="77777777" w:rsidR="00CA1125" w:rsidRPr="006E1507" w:rsidRDefault="00CA1125" w:rsidP="00CA1125"/>
    <w:sectPr w:rsidR="00CA1125"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13A2C" w14:textId="77777777" w:rsidR="000C6420" w:rsidRDefault="000C6420" w:rsidP="0068194B">
      <w:r>
        <w:separator/>
      </w:r>
    </w:p>
    <w:p w14:paraId="36C173CA" w14:textId="77777777" w:rsidR="000C6420" w:rsidRDefault="000C6420"/>
    <w:p w14:paraId="3683E300" w14:textId="77777777" w:rsidR="000C6420" w:rsidRDefault="000C6420"/>
  </w:endnote>
  <w:endnote w:type="continuationSeparator" w:id="0">
    <w:p w14:paraId="600F9B54" w14:textId="77777777" w:rsidR="000C6420" w:rsidRDefault="000C6420" w:rsidP="0068194B">
      <w:r>
        <w:continuationSeparator/>
      </w:r>
    </w:p>
    <w:p w14:paraId="51C6CA25" w14:textId="77777777" w:rsidR="000C6420" w:rsidRDefault="000C6420"/>
    <w:p w14:paraId="5245C51B" w14:textId="77777777" w:rsidR="000C6420" w:rsidRDefault="000C64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B1D2303"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BBFA9" w14:textId="77777777" w:rsidR="000C6420" w:rsidRDefault="000C6420" w:rsidP="0068194B">
      <w:r>
        <w:separator/>
      </w:r>
    </w:p>
    <w:p w14:paraId="7BE4B1B9" w14:textId="77777777" w:rsidR="000C6420" w:rsidRDefault="000C6420"/>
    <w:p w14:paraId="0F8305D0" w14:textId="77777777" w:rsidR="000C6420" w:rsidRDefault="000C6420"/>
  </w:footnote>
  <w:footnote w:type="continuationSeparator" w:id="0">
    <w:p w14:paraId="2296AB10" w14:textId="77777777" w:rsidR="000C6420" w:rsidRDefault="000C6420" w:rsidP="0068194B">
      <w:r>
        <w:continuationSeparator/>
      </w:r>
    </w:p>
    <w:p w14:paraId="092D4BEC" w14:textId="77777777" w:rsidR="000C6420" w:rsidRDefault="000C6420"/>
    <w:p w14:paraId="29C65EAC" w14:textId="77777777" w:rsidR="000C6420" w:rsidRDefault="000C64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B57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65F1514" wp14:editId="58B8543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917DA8A"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C5"/>
    <w:rsid w:val="000001EF"/>
    <w:rsid w:val="00007322"/>
    <w:rsid w:val="00007728"/>
    <w:rsid w:val="00024584"/>
    <w:rsid w:val="00024730"/>
    <w:rsid w:val="00055E95"/>
    <w:rsid w:val="0007021F"/>
    <w:rsid w:val="000A7085"/>
    <w:rsid w:val="000B2BA5"/>
    <w:rsid w:val="000C6420"/>
    <w:rsid w:val="000E419F"/>
    <w:rsid w:val="000F2F8C"/>
    <w:rsid w:val="0010006E"/>
    <w:rsid w:val="001045A8"/>
    <w:rsid w:val="00114A91"/>
    <w:rsid w:val="001427E1"/>
    <w:rsid w:val="00163668"/>
    <w:rsid w:val="00171566"/>
    <w:rsid w:val="00174676"/>
    <w:rsid w:val="001755A8"/>
    <w:rsid w:val="00184014"/>
    <w:rsid w:val="00192008"/>
    <w:rsid w:val="00192E86"/>
    <w:rsid w:val="001B318A"/>
    <w:rsid w:val="001C0E68"/>
    <w:rsid w:val="001C4B6F"/>
    <w:rsid w:val="001D0BF1"/>
    <w:rsid w:val="001E3120"/>
    <w:rsid w:val="001E33CA"/>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64A2B"/>
    <w:rsid w:val="00275EAE"/>
    <w:rsid w:val="00281172"/>
    <w:rsid w:val="00294998"/>
    <w:rsid w:val="00297F18"/>
    <w:rsid w:val="002A1945"/>
    <w:rsid w:val="002B2958"/>
    <w:rsid w:val="002B3FC8"/>
    <w:rsid w:val="002D23C5"/>
    <w:rsid w:val="002D28AE"/>
    <w:rsid w:val="002D6137"/>
    <w:rsid w:val="002E7E61"/>
    <w:rsid w:val="002F05E5"/>
    <w:rsid w:val="002F254D"/>
    <w:rsid w:val="002F30E4"/>
    <w:rsid w:val="00307140"/>
    <w:rsid w:val="00316DFF"/>
    <w:rsid w:val="00325B57"/>
    <w:rsid w:val="00336056"/>
    <w:rsid w:val="003544E1"/>
    <w:rsid w:val="00366398"/>
    <w:rsid w:val="00387EC1"/>
    <w:rsid w:val="003A0632"/>
    <w:rsid w:val="003A30E5"/>
    <w:rsid w:val="003A6ADF"/>
    <w:rsid w:val="003B5928"/>
    <w:rsid w:val="003D380F"/>
    <w:rsid w:val="003E160D"/>
    <w:rsid w:val="003F1D5F"/>
    <w:rsid w:val="003F77CD"/>
    <w:rsid w:val="00405128"/>
    <w:rsid w:val="00406CFF"/>
    <w:rsid w:val="00416B25"/>
    <w:rsid w:val="00420592"/>
    <w:rsid w:val="004319E0"/>
    <w:rsid w:val="00437E8C"/>
    <w:rsid w:val="00440225"/>
    <w:rsid w:val="004677EC"/>
    <w:rsid w:val="004726BC"/>
    <w:rsid w:val="00474105"/>
    <w:rsid w:val="00480E6E"/>
    <w:rsid w:val="00486277"/>
    <w:rsid w:val="00494CF6"/>
    <w:rsid w:val="00495F8D"/>
    <w:rsid w:val="004A1FAE"/>
    <w:rsid w:val="004A32FF"/>
    <w:rsid w:val="004B06EB"/>
    <w:rsid w:val="004B6AD0"/>
    <w:rsid w:val="004C2D5D"/>
    <w:rsid w:val="004C33E1"/>
    <w:rsid w:val="004D37C5"/>
    <w:rsid w:val="004E01EB"/>
    <w:rsid w:val="004E2794"/>
    <w:rsid w:val="004E4E08"/>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1D6F"/>
    <w:rsid w:val="006647DA"/>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113A"/>
    <w:rsid w:val="007C606B"/>
    <w:rsid w:val="007E6A61"/>
    <w:rsid w:val="00801140"/>
    <w:rsid w:val="00803404"/>
    <w:rsid w:val="00812A83"/>
    <w:rsid w:val="00834955"/>
    <w:rsid w:val="00855B59"/>
    <w:rsid w:val="00860461"/>
    <w:rsid w:val="0086487C"/>
    <w:rsid w:val="00870B20"/>
    <w:rsid w:val="008829F8"/>
    <w:rsid w:val="00885897"/>
    <w:rsid w:val="008A6538"/>
    <w:rsid w:val="008C7056"/>
    <w:rsid w:val="008E566B"/>
    <w:rsid w:val="008F3B14"/>
    <w:rsid w:val="00901899"/>
    <w:rsid w:val="0090344B"/>
    <w:rsid w:val="00905715"/>
    <w:rsid w:val="0091321E"/>
    <w:rsid w:val="00913946"/>
    <w:rsid w:val="009177C3"/>
    <w:rsid w:val="0092726B"/>
    <w:rsid w:val="009361BA"/>
    <w:rsid w:val="00944F78"/>
    <w:rsid w:val="009510E7"/>
    <w:rsid w:val="00952C89"/>
    <w:rsid w:val="009571D8"/>
    <w:rsid w:val="009650EA"/>
    <w:rsid w:val="0097790C"/>
    <w:rsid w:val="0098506E"/>
    <w:rsid w:val="0098572F"/>
    <w:rsid w:val="00994207"/>
    <w:rsid w:val="009A44CE"/>
    <w:rsid w:val="009C4DFC"/>
    <w:rsid w:val="009C79A4"/>
    <w:rsid w:val="009D44F8"/>
    <w:rsid w:val="009E3160"/>
    <w:rsid w:val="009F220C"/>
    <w:rsid w:val="009F3B05"/>
    <w:rsid w:val="009F4931"/>
    <w:rsid w:val="00A14534"/>
    <w:rsid w:val="00A16DAA"/>
    <w:rsid w:val="00A24162"/>
    <w:rsid w:val="00A25023"/>
    <w:rsid w:val="00A270EA"/>
    <w:rsid w:val="00A3162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DA8"/>
    <w:rsid w:val="00B50F99"/>
    <w:rsid w:val="00B51D1B"/>
    <w:rsid w:val="00B540F4"/>
    <w:rsid w:val="00B60FD0"/>
    <w:rsid w:val="00B622DF"/>
    <w:rsid w:val="00B6332A"/>
    <w:rsid w:val="00B81760"/>
    <w:rsid w:val="00B8494C"/>
    <w:rsid w:val="00BA1546"/>
    <w:rsid w:val="00BB4E51"/>
    <w:rsid w:val="00BD431F"/>
    <w:rsid w:val="00BE423E"/>
    <w:rsid w:val="00BF61AC"/>
    <w:rsid w:val="00C00506"/>
    <w:rsid w:val="00C30E31"/>
    <w:rsid w:val="00C47FA6"/>
    <w:rsid w:val="00C57FC6"/>
    <w:rsid w:val="00C66A7D"/>
    <w:rsid w:val="00C779DA"/>
    <w:rsid w:val="00C814F7"/>
    <w:rsid w:val="00CA1125"/>
    <w:rsid w:val="00CA4B4D"/>
    <w:rsid w:val="00CB35C3"/>
    <w:rsid w:val="00CD323D"/>
    <w:rsid w:val="00CE4030"/>
    <w:rsid w:val="00CE64B3"/>
    <w:rsid w:val="00CF1A49"/>
    <w:rsid w:val="00D0630C"/>
    <w:rsid w:val="00D243A9"/>
    <w:rsid w:val="00D305E5"/>
    <w:rsid w:val="00D37CD3"/>
    <w:rsid w:val="00D52841"/>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72080"/>
    <w:rsid w:val="00E81CC5"/>
    <w:rsid w:val="00E85A87"/>
    <w:rsid w:val="00E85B4A"/>
    <w:rsid w:val="00E9528E"/>
    <w:rsid w:val="00EA5099"/>
    <w:rsid w:val="00EC1351"/>
    <w:rsid w:val="00EC4CBF"/>
    <w:rsid w:val="00EC5F7F"/>
    <w:rsid w:val="00EE2CA8"/>
    <w:rsid w:val="00EF17E8"/>
    <w:rsid w:val="00EF51D9"/>
    <w:rsid w:val="00F00903"/>
    <w:rsid w:val="00F130DD"/>
    <w:rsid w:val="00F13FD3"/>
    <w:rsid w:val="00F24884"/>
    <w:rsid w:val="00F44060"/>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A0E65"/>
  <w15:chartTrackingRefBased/>
  <w15:docId w15:val="{2A9D9EC2-CD93-457F-988E-084FE3D9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7DA"/>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07543EB9F3485A836A16D79E86BBFC"/>
        <w:category>
          <w:name w:val="General"/>
          <w:gallery w:val="placeholder"/>
        </w:category>
        <w:types>
          <w:type w:val="bbPlcHdr"/>
        </w:types>
        <w:behaviors>
          <w:behavior w:val="content"/>
        </w:behaviors>
        <w:guid w:val="{22316C21-3F0A-4EC1-A16A-2FB0A27D58D0}"/>
      </w:docPartPr>
      <w:docPartBody>
        <w:p w:rsidR="00FE5ED9" w:rsidRDefault="004A632E">
          <w:pPr>
            <w:pStyle w:val="1107543EB9F3485A836A16D79E86BBFC"/>
          </w:pPr>
          <w:r w:rsidRPr="00CF1A49">
            <w:t>Address</w:t>
          </w:r>
        </w:p>
      </w:docPartBody>
    </w:docPart>
    <w:docPart>
      <w:docPartPr>
        <w:name w:val="A5204CD9F03C49E791669F97E1CA2BAC"/>
        <w:category>
          <w:name w:val="General"/>
          <w:gallery w:val="placeholder"/>
        </w:category>
        <w:types>
          <w:type w:val="bbPlcHdr"/>
        </w:types>
        <w:behaviors>
          <w:behavior w:val="content"/>
        </w:behaviors>
        <w:guid w:val="{7591C1B6-BB67-4378-8A84-C1E42838C308}"/>
      </w:docPartPr>
      <w:docPartBody>
        <w:p w:rsidR="00FE5ED9" w:rsidRDefault="004A632E">
          <w:pPr>
            <w:pStyle w:val="A5204CD9F03C49E791669F97E1CA2BAC"/>
          </w:pPr>
          <w:r w:rsidRPr="00CF1A49">
            <w:t>·</w:t>
          </w:r>
        </w:p>
      </w:docPartBody>
    </w:docPart>
    <w:docPart>
      <w:docPartPr>
        <w:name w:val="E3C76BA5208D4523A6929F0922F7850A"/>
        <w:category>
          <w:name w:val="General"/>
          <w:gallery w:val="placeholder"/>
        </w:category>
        <w:types>
          <w:type w:val="bbPlcHdr"/>
        </w:types>
        <w:behaviors>
          <w:behavior w:val="content"/>
        </w:behaviors>
        <w:guid w:val="{8462FC12-7243-49AB-8783-1F8E2C251436}"/>
      </w:docPartPr>
      <w:docPartBody>
        <w:p w:rsidR="00FE5ED9" w:rsidRDefault="004A632E">
          <w:pPr>
            <w:pStyle w:val="E3C76BA5208D4523A6929F0922F7850A"/>
          </w:pPr>
          <w:r w:rsidRPr="00CF1A49">
            <w:t>·</w:t>
          </w:r>
        </w:p>
      </w:docPartBody>
    </w:docPart>
    <w:docPart>
      <w:docPartPr>
        <w:name w:val="521811C42FC44D8185FF1D09442EB352"/>
        <w:category>
          <w:name w:val="General"/>
          <w:gallery w:val="placeholder"/>
        </w:category>
        <w:types>
          <w:type w:val="bbPlcHdr"/>
        </w:types>
        <w:behaviors>
          <w:behavior w:val="content"/>
        </w:behaviors>
        <w:guid w:val="{0EFD3098-A107-49EA-A034-E1B4B6681753}"/>
      </w:docPartPr>
      <w:docPartBody>
        <w:p w:rsidR="00FE5ED9" w:rsidRDefault="004A632E">
          <w:pPr>
            <w:pStyle w:val="521811C42FC44D8185FF1D09442EB352"/>
          </w:pPr>
          <w:r w:rsidRPr="00CF1A49">
            <w:t>·</w:t>
          </w:r>
        </w:p>
      </w:docPartBody>
    </w:docPart>
    <w:docPart>
      <w:docPartPr>
        <w:name w:val="85B2DBBF804F48AFA39AE0612B3C1181"/>
        <w:category>
          <w:name w:val="General"/>
          <w:gallery w:val="placeholder"/>
        </w:category>
        <w:types>
          <w:type w:val="bbPlcHdr"/>
        </w:types>
        <w:behaviors>
          <w:behavior w:val="content"/>
        </w:behaviors>
        <w:guid w:val="{3EA7B30B-C708-467A-A1C3-3CA2E6B6EFAB}"/>
      </w:docPartPr>
      <w:docPartBody>
        <w:p w:rsidR="00FE5ED9" w:rsidRDefault="004A632E">
          <w:pPr>
            <w:pStyle w:val="85B2DBBF804F48AFA39AE0612B3C1181"/>
          </w:pPr>
          <w:r w:rsidRPr="00CF1A49">
            <w:t>To replace this text with your own, just click it and start typing. Briefly state your career objective, or summarize what makes you stand out. Use language from the job description as keywords.</w:t>
          </w:r>
        </w:p>
      </w:docPartBody>
    </w:docPart>
    <w:docPart>
      <w:docPartPr>
        <w:name w:val="1ABE468279774F7D8B4181DCFD6108DD"/>
        <w:category>
          <w:name w:val="General"/>
          <w:gallery w:val="placeholder"/>
        </w:category>
        <w:types>
          <w:type w:val="bbPlcHdr"/>
        </w:types>
        <w:behaviors>
          <w:behavior w:val="content"/>
        </w:behaviors>
        <w:guid w:val="{38DAEAC5-F082-4664-9636-73F9435DC14F}"/>
      </w:docPartPr>
      <w:docPartBody>
        <w:p w:rsidR="00FE5ED9" w:rsidRDefault="004A632E">
          <w:pPr>
            <w:pStyle w:val="1ABE468279774F7D8B4181DCFD6108DD"/>
          </w:pPr>
          <w:r w:rsidRPr="00CF1A49">
            <w:t>Experience</w:t>
          </w:r>
        </w:p>
      </w:docPartBody>
    </w:docPart>
    <w:docPart>
      <w:docPartPr>
        <w:name w:val="BA0EA632EE7142B38F8612CA53ACF7B0"/>
        <w:category>
          <w:name w:val="General"/>
          <w:gallery w:val="placeholder"/>
        </w:category>
        <w:types>
          <w:type w:val="bbPlcHdr"/>
        </w:types>
        <w:behaviors>
          <w:behavior w:val="content"/>
        </w:behaviors>
        <w:guid w:val="{3EE01F22-CEE1-4E7F-8ED0-55CF3D2BC933}"/>
      </w:docPartPr>
      <w:docPartBody>
        <w:p w:rsidR="00FE5ED9" w:rsidRDefault="004A632E">
          <w:pPr>
            <w:pStyle w:val="BA0EA632EE7142B38F8612CA53ACF7B0"/>
          </w:pPr>
          <w:r w:rsidRPr="00CF1A49">
            <w:t>Dates From</w:t>
          </w:r>
        </w:p>
      </w:docPartBody>
    </w:docPart>
    <w:docPart>
      <w:docPartPr>
        <w:name w:val="EF53EBA105BA4DD88F48B466A8746BA0"/>
        <w:category>
          <w:name w:val="General"/>
          <w:gallery w:val="placeholder"/>
        </w:category>
        <w:types>
          <w:type w:val="bbPlcHdr"/>
        </w:types>
        <w:behaviors>
          <w:behavior w:val="content"/>
        </w:behaviors>
        <w:guid w:val="{7542AE8D-6239-4F21-91C6-B10FF90B0504}"/>
      </w:docPartPr>
      <w:docPartBody>
        <w:p w:rsidR="00FE5ED9" w:rsidRDefault="004A632E">
          <w:pPr>
            <w:pStyle w:val="EF53EBA105BA4DD88F48B466A8746BA0"/>
          </w:pPr>
          <w:r w:rsidRPr="00CF1A49">
            <w:t>To</w:t>
          </w:r>
        </w:p>
      </w:docPartBody>
    </w:docPart>
    <w:docPart>
      <w:docPartPr>
        <w:name w:val="1751E1B51AB944F693DF220555C59194"/>
        <w:category>
          <w:name w:val="General"/>
          <w:gallery w:val="placeholder"/>
        </w:category>
        <w:types>
          <w:type w:val="bbPlcHdr"/>
        </w:types>
        <w:behaviors>
          <w:behavior w:val="content"/>
        </w:behaviors>
        <w:guid w:val="{DE4E97AE-6B44-4452-BAB0-1DCDBD038C83}"/>
      </w:docPartPr>
      <w:docPartBody>
        <w:p w:rsidR="00FE5ED9" w:rsidRDefault="004A632E">
          <w:pPr>
            <w:pStyle w:val="1751E1B51AB944F693DF220555C59194"/>
          </w:pPr>
          <w:r w:rsidRPr="00CF1A49">
            <w:t>Job Title</w:t>
          </w:r>
        </w:p>
      </w:docPartBody>
    </w:docPart>
    <w:docPart>
      <w:docPartPr>
        <w:name w:val="84C290FD6B67449798FF4D7637A02136"/>
        <w:category>
          <w:name w:val="General"/>
          <w:gallery w:val="placeholder"/>
        </w:category>
        <w:types>
          <w:type w:val="bbPlcHdr"/>
        </w:types>
        <w:behaviors>
          <w:behavior w:val="content"/>
        </w:behaviors>
        <w:guid w:val="{A80C39EC-2DA5-4CB7-AA58-9F38F08D9B68}"/>
      </w:docPartPr>
      <w:docPartBody>
        <w:p w:rsidR="00FE5ED9" w:rsidRDefault="004A632E">
          <w:pPr>
            <w:pStyle w:val="84C290FD6B67449798FF4D7637A02136"/>
          </w:pPr>
          <w:r w:rsidRPr="00CF1A49">
            <w:rPr>
              <w:rStyle w:val="SubtleReference"/>
            </w:rPr>
            <w:t>Company</w:t>
          </w:r>
        </w:p>
      </w:docPartBody>
    </w:docPart>
    <w:docPart>
      <w:docPartPr>
        <w:name w:val="ED2D104E1D6E4B3CB13C014BCC272AD0"/>
        <w:category>
          <w:name w:val="General"/>
          <w:gallery w:val="placeholder"/>
        </w:category>
        <w:types>
          <w:type w:val="bbPlcHdr"/>
        </w:types>
        <w:behaviors>
          <w:behavior w:val="content"/>
        </w:behaviors>
        <w:guid w:val="{B1382757-F09A-4ECB-8132-265AC99F117C}"/>
      </w:docPartPr>
      <w:docPartBody>
        <w:p w:rsidR="00FE5ED9" w:rsidRDefault="004A632E">
          <w:pPr>
            <w:pStyle w:val="ED2D104E1D6E4B3CB13C014BCC272AD0"/>
          </w:pPr>
          <w:r w:rsidRPr="00CF1A49">
            <w:t>Describe your responsibilities and achievements in terms of impact and results. Use examples, but keep it short.</w:t>
          </w:r>
        </w:p>
      </w:docPartBody>
    </w:docPart>
    <w:docPart>
      <w:docPartPr>
        <w:name w:val="832248CE1C894F23A9BE0191C174E161"/>
        <w:category>
          <w:name w:val="General"/>
          <w:gallery w:val="placeholder"/>
        </w:category>
        <w:types>
          <w:type w:val="bbPlcHdr"/>
        </w:types>
        <w:behaviors>
          <w:behavior w:val="content"/>
        </w:behaviors>
        <w:guid w:val="{F047BDA3-A6C9-46BA-A9AA-520ADD08E795}"/>
      </w:docPartPr>
      <w:docPartBody>
        <w:p w:rsidR="00FE5ED9" w:rsidRDefault="004A632E">
          <w:pPr>
            <w:pStyle w:val="832248CE1C894F23A9BE0191C174E161"/>
          </w:pPr>
          <w:r w:rsidRPr="006E1507">
            <w:t>List one of your strengths</w:t>
          </w:r>
        </w:p>
      </w:docPartBody>
    </w:docPart>
    <w:docPart>
      <w:docPartPr>
        <w:name w:val="5AE6D23F8157439BB0F4D74B21F362DE"/>
        <w:category>
          <w:name w:val="General"/>
          <w:gallery w:val="placeholder"/>
        </w:category>
        <w:types>
          <w:type w:val="bbPlcHdr"/>
        </w:types>
        <w:behaviors>
          <w:behavior w:val="content"/>
        </w:behaviors>
        <w:guid w:val="{EB856B92-3E1F-4946-8C5D-47F28AA587F5}"/>
      </w:docPartPr>
      <w:docPartBody>
        <w:p w:rsidR="00FE5ED9" w:rsidRDefault="004A632E">
          <w:pPr>
            <w:pStyle w:val="5AE6D23F8157439BB0F4D74B21F362DE"/>
          </w:pPr>
          <w:r w:rsidRPr="006E1507">
            <w:t>List one of your strengths</w:t>
          </w:r>
        </w:p>
      </w:docPartBody>
    </w:docPart>
    <w:docPart>
      <w:docPartPr>
        <w:name w:val="C9369027E2334D768BCEA9C3712ED4A4"/>
        <w:category>
          <w:name w:val="General"/>
          <w:gallery w:val="placeholder"/>
        </w:category>
        <w:types>
          <w:type w:val="bbPlcHdr"/>
        </w:types>
        <w:behaviors>
          <w:behavior w:val="content"/>
        </w:behaviors>
        <w:guid w:val="{520768AE-587D-4CEC-B4E8-F25E4C4597AC}"/>
      </w:docPartPr>
      <w:docPartBody>
        <w:p w:rsidR="00FE5ED9" w:rsidRDefault="004A632E">
          <w:pPr>
            <w:pStyle w:val="C9369027E2334D768BCEA9C3712ED4A4"/>
          </w:pPr>
          <w:r w:rsidRPr="00CF1A49">
            <w:t>Activities</w:t>
          </w:r>
        </w:p>
      </w:docPartBody>
    </w:docPart>
    <w:docPart>
      <w:docPartPr>
        <w:name w:val="5094DB1989BC4528BB26C022E0702561"/>
        <w:category>
          <w:name w:val="General"/>
          <w:gallery w:val="placeholder"/>
        </w:category>
        <w:types>
          <w:type w:val="bbPlcHdr"/>
        </w:types>
        <w:behaviors>
          <w:behavior w:val="content"/>
        </w:behaviors>
        <w:guid w:val="{AC994152-ABA9-4C64-B619-9F10D3CB1692}"/>
      </w:docPartPr>
      <w:docPartBody>
        <w:p w:rsidR="00FE5ED9" w:rsidRDefault="004A632E">
          <w:pPr>
            <w:pStyle w:val="5094DB1989BC4528BB26C022E0702561"/>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
      <w:docPartPr>
        <w:name w:val="4F34CB2BBF234739BCAE68DF0C7CBF0B"/>
        <w:category>
          <w:name w:val="General"/>
          <w:gallery w:val="placeholder"/>
        </w:category>
        <w:types>
          <w:type w:val="bbPlcHdr"/>
        </w:types>
        <w:behaviors>
          <w:behavior w:val="content"/>
        </w:behaviors>
        <w:guid w:val="{A5C98754-C539-437B-92E1-3B8FBD899916}"/>
      </w:docPartPr>
      <w:docPartBody>
        <w:p w:rsidR="00FE5ED9" w:rsidRDefault="00AF7DEF" w:rsidP="00AF7DEF">
          <w:pPr>
            <w:pStyle w:val="4F34CB2BBF234739BCAE68DF0C7CBF0B"/>
          </w:pPr>
          <w:r w:rsidRPr="00CF1A49">
            <w:t>Education</w:t>
          </w:r>
        </w:p>
      </w:docPartBody>
    </w:docPart>
    <w:docPart>
      <w:docPartPr>
        <w:name w:val="4F072079116D47D8BB0EABF7B784B4C5"/>
        <w:category>
          <w:name w:val="General"/>
          <w:gallery w:val="placeholder"/>
        </w:category>
        <w:types>
          <w:type w:val="bbPlcHdr"/>
        </w:types>
        <w:behaviors>
          <w:behavior w:val="content"/>
        </w:behaviors>
        <w:guid w:val="{16BE3B13-790C-44D6-9743-4D4E983BC049}"/>
      </w:docPartPr>
      <w:docPartBody>
        <w:p w:rsidR="00FE5ED9" w:rsidRDefault="00AF7DEF" w:rsidP="00AF7DEF">
          <w:pPr>
            <w:pStyle w:val="4F072079116D47D8BB0EABF7B784B4C5"/>
          </w:pPr>
          <w:r w:rsidRPr="00CF1A49">
            <w:t>Skills</w:t>
          </w:r>
        </w:p>
      </w:docPartBody>
    </w:docPart>
    <w:docPart>
      <w:docPartPr>
        <w:name w:val="85F6C46D9E73400AB5B972C7AB4E55FF"/>
        <w:category>
          <w:name w:val="General"/>
          <w:gallery w:val="placeholder"/>
        </w:category>
        <w:types>
          <w:type w:val="bbPlcHdr"/>
        </w:types>
        <w:behaviors>
          <w:behavior w:val="content"/>
        </w:behaviors>
        <w:guid w:val="{5600EEE7-D5E6-40FE-B51F-9002BA879D41}"/>
      </w:docPartPr>
      <w:docPartBody>
        <w:p w:rsidR="00FE5ED9" w:rsidRDefault="00AF7DEF" w:rsidP="00AF7DEF">
          <w:pPr>
            <w:pStyle w:val="85F6C46D9E73400AB5B972C7AB4E55FF"/>
          </w:pPr>
          <w:r w:rsidRPr="006E1507">
            <w:t>List your strengths relevant for the role you’re applying for</w:t>
          </w:r>
        </w:p>
      </w:docPartBody>
    </w:docPart>
    <w:docPart>
      <w:docPartPr>
        <w:name w:val="72683679B8E84FA0BF005BD7209F2EC7"/>
        <w:category>
          <w:name w:val="General"/>
          <w:gallery w:val="placeholder"/>
        </w:category>
        <w:types>
          <w:type w:val="bbPlcHdr"/>
        </w:types>
        <w:behaviors>
          <w:behavior w:val="content"/>
        </w:behaviors>
        <w:guid w:val="{4BAC1AC2-3FAC-4F69-9F97-DFA19A2E92A8}"/>
      </w:docPartPr>
      <w:docPartBody>
        <w:p w:rsidR="00FE5ED9" w:rsidRDefault="00AF7DEF" w:rsidP="00AF7DEF">
          <w:pPr>
            <w:pStyle w:val="72683679B8E84FA0BF005BD7209F2EC7"/>
          </w:pPr>
          <w:r w:rsidRPr="006E1507">
            <w:t>List one of your strengths</w:t>
          </w:r>
        </w:p>
      </w:docPartBody>
    </w:docPart>
    <w:docPart>
      <w:docPartPr>
        <w:name w:val="13F1FD819ED64A98AF27192442BDDB53"/>
        <w:category>
          <w:name w:val="General"/>
          <w:gallery w:val="placeholder"/>
        </w:category>
        <w:types>
          <w:type w:val="bbPlcHdr"/>
        </w:types>
        <w:behaviors>
          <w:behavior w:val="content"/>
        </w:behaviors>
        <w:guid w:val="{176883BC-9375-42E8-809F-6DED7E030943}"/>
      </w:docPartPr>
      <w:docPartBody>
        <w:p w:rsidR="00FE5ED9" w:rsidRDefault="00AF7DEF" w:rsidP="00AF7DEF">
          <w:pPr>
            <w:pStyle w:val="13F1FD819ED64A98AF27192442BDDB53"/>
          </w:pPr>
          <w:r w:rsidRPr="006E1507">
            <w:t>List one of your strengths</w:t>
          </w:r>
        </w:p>
      </w:docPartBody>
    </w:docPart>
    <w:docPart>
      <w:docPartPr>
        <w:name w:val="55BB730C1A454B23B534032526479E5A"/>
        <w:category>
          <w:name w:val="General"/>
          <w:gallery w:val="placeholder"/>
        </w:category>
        <w:types>
          <w:type w:val="bbPlcHdr"/>
        </w:types>
        <w:behaviors>
          <w:behavior w:val="content"/>
        </w:behaviors>
        <w:guid w:val="{E4871613-65E2-43C3-BE23-4E8F3BFA621F}"/>
      </w:docPartPr>
      <w:docPartBody>
        <w:p w:rsidR="00FE5ED9" w:rsidRDefault="00AF7DEF" w:rsidP="00AF7DEF">
          <w:pPr>
            <w:pStyle w:val="55BB730C1A454B23B534032526479E5A"/>
          </w:pPr>
          <w:r w:rsidRPr="006E1507">
            <w:t>List one of your strengths</w:t>
          </w:r>
        </w:p>
      </w:docPartBody>
    </w:docPart>
    <w:docPart>
      <w:docPartPr>
        <w:name w:val="9B0166FBEDF74E3A8DFAF352FE568809"/>
        <w:category>
          <w:name w:val="General"/>
          <w:gallery w:val="placeholder"/>
        </w:category>
        <w:types>
          <w:type w:val="bbPlcHdr"/>
        </w:types>
        <w:behaviors>
          <w:behavior w:val="content"/>
        </w:behaviors>
        <w:guid w:val="{805C36DE-A630-4247-B86D-DCFBFE0F9222}"/>
      </w:docPartPr>
      <w:docPartBody>
        <w:p w:rsidR="00FE5ED9" w:rsidRDefault="00AF7DEF" w:rsidP="00AF7DEF">
          <w:pPr>
            <w:pStyle w:val="9B0166FBEDF74E3A8DFAF352FE568809"/>
          </w:pPr>
          <w:r w:rsidRPr="006E1507">
            <w:t>List one of your strengths</w:t>
          </w:r>
        </w:p>
      </w:docPartBody>
    </w:docPart>
    <w:docPart>
      <w:docPartPr>
        <w:name w:val="BFBFB828B832437FA09352E84896AE33"/>
        <w:category>
          <w:name w:val="General"/>
          <w:gallery w:val="placeholder"/>
        </w:category>
        <w:types>
          <w:type w:val="bbPlcHdr"/>
        </w:types>
        <w:behaviors>
          <w:behavior w:val="content"/>
        </w:behaviors>
        <w:guid w:val="{7A83CF7F-0620-4B27-9214-11926A1429B3}"/>
      </w:docPartPr>
      <w:docPartBody>
        <w:p w:rsidR="00FE5ED9" w:rsidRDefault="00AF7DEF" w:rsidP="00AF7DEF">
          <w:pPr>
            <w:pStyle w:val="BFBFB828B832437FA09352E84896AE33"/>
          </w:pPr>
          <w:r w:rsidRPr="00CF1A49">
            <w:t>Skills</w:t>
          </w:r>
        </w:p>
      </w:docPartBody>
    </w:docPart>
    <w:docPart>
      <w:docPartPr>
        <w:name w:val="31BCCB20A3BB4270A8A69AE7346CBF36"/>
        <w:category>
          <w:name w:val="General"/>
          <w:gallery w:val="placeholder"/>
        </w:category>
        <w:types>
          <w:type w:val="bbPlcHdr"/>
        </w:types>
        <w:behaviors>
          <w:behavior w:val="content"/>
        </w:behaviors>
        <w:guid w:val="{C1D8208A-B8DE-46D3-9D87-71221E2100A7}"/>
      </w:docPartPr>
      <w:docPartBody>
        <w:p w:rsidR="00FE5ED9" w:rsidRDefault="00AF7DEF" w:rsidP="00AF7DEF">
          <w:pPr>
            <w:pStyle w:val="31BCCB20A3BB4270A8A69AE7346CBF36"/>
          </w:pPr>
          <w:r w:rsidRPr="006E1507">
            <w:t>List one of your strengths</w:t>
          </w:r>
        </w:p>
      </w:docPartBody>
    </w:docPart>
    <w:docPart>
      <w:docPartPr>
        <w:name w:val="490C4C9C21D446D592E4B14F0DDF9478"/>
        <w:category>
          <w:name w:val="General"/>
          <w:gallery w:val="placeholder"/>
        </w:category>
        <w:types>
          <w:type w:val="bbPlcHdr"/>
        </w:types>
        <w:behaviors>
          <w:behavior w:val="content"/>
        </w:behaviors>
        <w:guid w:val="{E469035C-8339-455B-809E-4FB4BA7CA460}"/>
      </w:docPartPr>
      <w:docPartBody>
        <w:p w:rsidR="00FE5ED9" w:rsidRDefault="00AF7DEF" w:rsidP="00AF7DEF">
          <w:pPr>
            <w:pStyle w:val="490C4C9C21D446D592E4B14F0DDF9478"/>
          </w:pPr>
          <w:r w:rsidRPr="006E1507">
            <w:t>List one of your strengths</w:t>
          </w:r>
        </w:p>
      </w:docPartBody>
    </w:docPart>
    <w:docPart>
      <w:docPartPr>
        <w:name w:val="C5803F53289C4C3CB4186386866BDA83"/>
        <w:category>
          <w:name w:val="General"/>
          <w:gallery w:val="placeholder"/>
        </w:category>
        <w:types>
          <w:type w:val="bbPlcHdr"/>
        </w:types>
        <w:behaviors>
          <w:behavior w:val="content"/>
        </w:behaviors>
        <w:guid w:val="{18296606-14B3-4FE9-BB77-A8ABB2ECDF1E}"/>
      </w:docPartPr>
      <w:docPartBody>
        <w:p w:rsidR="00FE5ED9" w:rsidRDefault="00AF7DEF" w:rsidP="00AF7DEF">
          <w:pPr>
            <w:pStyle w:val="C5803F53289C4C3CB4186386866BDA83"/>
          </w:pPr>
          <w:r w:rsidRPr="006E1507">
            <w:t>List one of your strengths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EF"/>
    <w:rsid w:val="000D0ACD"/>
    <w:rsid w:val="004A632E"/>
    <w:rsid w:val="009B4710"/>
    <w:rsid w:val="00A60B7C"/>
    <w:rsid w:val="00AF4860"/>
    <w:rsid w:val="00AF7DEF"/>
    <w:rsid w:val="00B94459"/>
    <w:rsid w:val="00D320A1"/>
    <w:rsid w:val="00DE2A92"/>
    <w:rsid w:val="00FE5ED9"/>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1107543EB9F3485A836A16D79E86BBFC">
    <w:name w:val="1107543EB9F3485A836A16D79E86BBFC"/>
  </w:style>
  <w:style w:type="paragraph" w:customStyle="1" w:styleId="A5204CD9F03C49E791669F97E1CA2BAC">
    <w:name w:val="A5204CD9F03C49E791669F97E1CA2BAC"/>
  </w:style>
  <w:style w:type="paragraph" w:customStyle="1" w:styleId="E3C76BA5208D4523A6929F0922F7850A">
    <w:name w:val="E3C76BA5208D4523A6929F0922F7850A"/>
  </w:style>
  <w:style w:type="paragraph" w:customStyle="1" w:styleId="521811C42FC44D8185FF1D09442EB352">
    <w:name w:val="521811C42FC44D8185FF1D09442EB352"/>
  </w:style>
  <w:style w:type="paragraph" w:customStyle="1" w:styleId="85B2DBBF804F48AFA39AE0612B3C1181">
    <w:name w:val="85B2DBBF804F48AFA39AE0612B3C1181"/>
  </w:style>
  <w:style w:type="paragraph" w:customStyle="1" w:styleId="1ABE468279774F7D8B4181DCFD6108DD">
    <w:name w:val="1ABE468279774F7D8B4181DCFD6108DD"/>
  </w:style>
  <w:style w:type="character" w:styleId="SubtleReference">
    <w:name w:val="Subtle Reference"/>
    <w:basedOn w:val="DefaultParagraphFont"/>
    <w:uiPriority w:val="10"/>
    <w:qFormat/>
    <w:rsid w:val="009B4710"/>
    <w:rPr>
      <w:b/>
      <w:caps w:val="0"/>
      <w:smallCaps/>
      <w:color w:val="595959" w:themeColor="text1" w:themeTint="A6"/>
    </w:rPr>
  </w:style>
  <w:style w:type="paragraph" w:customStyle="1" w:styleId="BA0EA632EE7142B38F8612CA53ACF7B0">
    <w:name w:val="BA0EA632EE7142B38F8612CA53ACF7B0"/>
  </w:style>
  <w:style w:type="paragraph" w:customStyle="1" w:styleId="EF53EBA105BA4DD88F48B466A8746BA0">
    <w:name w:val="EF53EBA105BA4DD88F48B466A8746BA0"/>
  </w:style>
  <w:style w:type="paragraph" w:customStyle="1" w:styleId="1751E1B51AB944F693DF220555C59194">
    <w:name w:val="1751E1B51AB944F693DF220555C59194"/>
  </w:style>
  <w:style w:type="paragraph" w:customStyle="1" w:styleId="84C290FD6B67449798FF4D7637A02136">
    <w:name w:val="84C290FD6B67449798FF4D7637A02136"/>
  </w:style>
  <w:style w:type="paragraph" w:customStyle="1" w:styleId="ED2D104E1D6E4B3CB13C014BCC272AD0">
    <w:name w:val="ED2D104E1D6E4B3CB13C014BCC272AD0"/>
  </w:style>
  <w:style w:type="paragraph" w:customStyle="1" w:styleId="832248CE1C894F23A9BE0191C174E161">
    <w:name w:val="832248CE1C894F23A9BE0191C174E161"/>
  </w:style>
  <w:style w:type="paragraph" w:customStyle="1" w:styleId="5AE6D23F8157439BB0F4D74B21F362DE">
    <w:name w:val="5AE6D23F8157439BB0F4D74B21F362DE"/>
  </w:style>
  <w:style w:type="paragraph" w:customStyle="1" w:styleId="C9369027E2334D768BCEA9C3712ED4A4">
    <w:name w:val="C9369027E2334D768BCEA9C3712ED4A4"/>
  </w:style>
  <w:style w:type="paragraph" w:customStyle="1" w:styleId="5094DB1989BC4528BB26C022E0702561">
    <w:name w:val="5094DB1989BC4528BB26C022E0702561"/>
  </w:style>
  <w:style w:type="paragraph" w:customStyle="1" w:styleId="4F34CB2BBF234739BCAE68DF0C7CBF0B">
    <w:name w:val="4F34CB2BBF234739BCAE68DF0C7CBF0B"/>
    <w:rsid w:val="00AF7DEF"/>
  </w:style>
  <w:style w:type="paragraph" w:customStyle="1" w:styleId="4F072079116D47D8BB0EABF7B784B4C5">
    <w:name w:val="4F072079116D47D8BB0EABF7B784B4C5"/>
    <w:rsid w:val="00AF7DEF"/>
  </w:style>
  <w:style w:type="paragraph" w:customStyle="1" w:styleId="85F6C46D9E73400AB5B972C7AB4E55FF">
    <w:name w:val="85F6C46D9E73400AB5B972C7AB4E55FF"/>
    <w:rsid w:val="00AF7DEF"/>
  </w:style>
  <w:style w:type="paragraph" w:customStyle="1" w:styleId="72683679B8E84FA0BF005BD7209F2EC7">
    <w:name w:val="72683679B8E84FA0BF005BD7209F2EC7"/>
    <w:rsid w:val="00AF7DEF"/>
  </w:style>
  <w:style w:type="paragraph" w:customStyle="1" w:styleId="13F1FD819ED64A98AF27192442BDDB53">
    <w:name w:val="13F1FD819ED64A98AF27192442BDDB53"/>
    <w:rsid w:val="00AF7DEF"/>
  </w:style>
  <w:style w:type="paragraph" w:customStyle="1" w:styleId="55BB730C1A454B23B534032526479E5A">
    <w:name w:val="55BB730C1A454B23B534032526479E5A"/>
    <w:rsid w:val="00AF7DEF"/>
  </w:style>
  <w:style w:type="paragraph" w:customStyle="1" w:styleId="9B0166FBEDF74E3A8DFAF352FE568809">
    <w:name w:val="9B0166FBEDF74E3A8DFAF352FE568809"/>
    <w:rsid w:val="00AF7DEF"/>
  </w:style>
  <w:style w:type="paragraph" w:customStyle="1" w:styleId="BFBFB828B832437FA09352E84896AE33">
    <w:name w:val="BFBFB828B832437FA09352E84896AE33"/>
    <w:rsid w:val="00AF7DEF"/>
  </w:style>
  <w:style w:type="paragraph" w:customStyle="1" w:styleId="31BCCB20A3BB4270A8A69AE7346CBF36">
    <w:name w:val="31BCCB20A3BB4270A8A69AE7346CBF36"/>
    <w:rsid w:val="00AF7DEF"/>
  </w:style>
  <w:style w:type="paragraph" w:customStyle="1" w:styleId="490C4C9C21D446D592E4B14F0DDF9478">
    <w:name w:val="490C4C9C21D446D592E4B14F0DDF9478"/>
    <w:rsid w:val="00AF7DEF"/>
  </w:style>
  <w:style w:type="paragraph" w:customStyle="1" w:styleId="C5803F53289C4C3CB4186386866BDA83">
    <w:name w:val="C5803F53289C4C3CB4186386866BDA83"/>
    <w:rsid w:val="00AF7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tf16402488_win32.dotx</Template>
  <TotalTime>96</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Mariam</dc:creator>
  <cp:keywords/>
  <dc:description/>
  <cp:lastModifiedBy>MUHAMMAD IZHAM BIN NORHAMADI</cp:lastModifiedBy>
  <cp:revision>27</cp:revision>
  <dcterms:created xsi:type="dcterms:W3CDTF">2021-10-02T01:09:00Z</dcterms:created>
  <dcterms:modified xsi:type="dcterms:W3CDTF">2022-01-29T23:59:00Z</dcterms:modified>
  <cp:category/>
</cp:coreProperties>
</file>