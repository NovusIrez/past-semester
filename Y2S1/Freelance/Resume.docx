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756D3B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2FDD146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27A814A" wp14:editId="40BEDB0F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-1936750</wp:posOffset>
                      </wp:positionV>
                      <wp:extent cx="1392555" cy="1697355"/>
                      <wp:effectExtent l="19050" t="19050" r="36195" b="36195"/>
                      <wp:wrapNone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2555" cy="16973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-8452" b="-8452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C046ED" id="Oval 2" o:spid="_x0000_s1026" alt="Title: Professional Headshot of Man" style="position:absolute;margin-left:24.75pt;margin-top:-152.5pt;width:109.65pt;height:133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V2luZG93cyBQaG90byBFZGl0b3IgMTAuMC4xMDAx&#10;MS4xNjM4NABXaW5kb3dzIFBob3RvIEVkaXRvciAxMC4wLjEwMDExLjE2Mzg0ADIwMTg6MDU6Mjcg&#10;MTI6MDE6MDQAAAaQAwACAAAAFAAAERyQBAACAAAAFAAAETCSkQACAAAAAzI5AACSkgACAAAAAzI5&#10;AACgAQADAAAAAQABAADqHAAHAAAIDAAACRA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8P3hwYWNrZXQgZW5kPSd3Jz8+/9sAQwACAQECAQECAgICAgICAgMFAwMDAwMGBAQD&#10;BQcGBwcHBgcHCAkLCQgICggHBwoNCgoLDAwMDAcJDg8NDA4LDAwM/9sAQwECAgIDAwMGAwMGDAgH&#10;CAwMDAwMDAwMDAwMDAwMDAwMDAwMDAwMDAwMDAwMDAwMDAwMDAwMDAwMDAwMDAwMDAwM/8AAEQgB&#10;hQER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" strokecolor="#94b6d2 [3204]" strokeweight="5pt">
                      <v:fill r:id="rId11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E524E2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68D4BAB" w14:textId="77777777" w:rsidR="001B2ABD" w:rsidRPr="006D781A" w:rsidRDefault="005A223E" w:rsidP="005A223E">
            <w:pPr>
              <w:pStyle w:val="Title"/>
              <w:rPr>
                <w:sz w:val="56"/>
                <w:szCs w:val="56"/>
              </w:rPr>
            </w:pPr>
            <w:r w:rsidRPr="006D781A">
              <w:rPr>
                <w:sz w:val="56"/>
                <w:szCs w:val="56"/>
              </w:rPr>
              <w:t>Muhammad Izham bin norhamadi</w:t>
            </w:r>
          </w:p>
          <w:p w14:paraId="059CB19F" w14:textId="4E7A75D1" w:rsidR="001B2ABD" w:rsidRDefault="001B2ABD" w:rsidP="001B2ABD">
            <w:pPr>
              <w:pStyle w:val="Subtitle"/>
            </w:pPr>
          </w:p>
        </w:tc>
      </w:tr>
      <w:tr w:rsidR="001B2ABD" w14:paraId="5A0540E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F1F494EDA0754AF791ECFC5E07500EA8"/>
              </w:placeholder>
              <w:temporary/>
              <w:showingPlcHdr/>
              <w15:appearance w15:val="hidden"/>
            </w:sdtPr>
            <w:sdtEndPr/>
            <w:sdtContent>
              <w:p w14:paraId="0904DABE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A485489" w14:textId="7869C3BC" w:rsidR="00036450" w:rsidRDefault="00465964" w:rsidP="00D3022B">
            <w:r>
              <w:t>Information Technology student in University Technology Malaysia Melaka</w:t>
            </w:r>
            <w:r w:rsidR="00D3022B">
              <w:t>.</w:t>
            </w:r>
            <w:r w:rsidR="008F7510">
              <w:t xml:space="preserve"> Motivated</w:t>
            </w:r>
            <w:r>
              <w:t xml:space="preserve"> and hardworking</w:t>
            </w:r>
            <w:r w:rsidR="008F7510">
              <w:t>, seeking work experience and professional development opportunities.</w:t>
            </w:r>
          </w:p>
          <w:p w14:paraId="63DFD75F" w14:textId="77777777" w:rsidR="00036450" w:rsidRDefault="00036450" w:rsidP="00036450"/>
          <w:p w14:paraId="1D563BEB" w14:textId="77777777" w:rsidR="008F7510" w:rsidRDefault="008F7510" w:rsidP="00036450"/>
          <w:p w14:paraId="10456923" w14:textId="77777777" w:rsidR="008F7510" w:rsidRDefault="008F7510" w:rsidP="00036450"/>
          <w:p w14:paraId="51DF111F" w14:textId="77777777" w:rsidR="008F7510" w:rsidRDefault="008F7510" w:rsidP="00036450"/>
          <w:p w14:paraId="75A0AEF2" w14:textId="77777777" w:rsidR="008F7510" w:rsidRDefault="008F7510" w:rsidP="00036450"/>
          <w:p w14:paraId="30646E34" w14:textId="77777777" w:rsidR="008F7510" w:rsidRDefault="008F7510" w:rsidP="00036450"/>
          <w:p w14:paraId="17E49723" w14:textId="77777777" w:rsidR="008F7510" w:rsidRDefault="008F7510" w:rsidP="00036450"/>
          <w:p w14:paraId="3786CFD0" w14:textId="77777777" w:rsidR="008F7510" w:rsidRDefault="008F7510" w:rsidP="00036450"/>
          <w:p w14:paraId="49DF3DF2" w14:textId="77777777" w:rsidR="008F7510" w:rsidRDefault="008F7510" w:rsidP="00036450"/>
          <w:p w14:paraId="14584F86" w14:textId="77777777" w:rsidR="008F7510" w:rsidRDefault="008F7510" w:rsidP="00036450"/>
          <w:sdt>
            <w:sdtPr>
              <w:id w:val="-1954003311"/>
              <w:placeholder>
                <w:docPart w:val="55AB3647F1A44420B00D6D036D38EE8C"/>
              </w:placeholder>
              <w:temporary/>
              <w:showingPlcHdr/>
              <w15:appearance w15:val="hidden"/>
            </w:sdtPr>
            <w:sdtEndPr/>
            <w:sdtContent>
              <w:p w14:paraId="1AEF7CA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1B904172F7647B6AEF7D4A4E8EF8308"/>
              </w:placeholder>
              <w:temporary/>
              <w:showingPlcHdr/>
              <w15:appearance w15:val="hidden"/>
            </w:sdtPr>
            <w:sdtEndPr/>
            <w:sdtContent>
              <w:p w14:paraId="708DFC9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2210D19" w14:textId="245118A5" w:rsidR="004D3011" w:rsidRDefault="006B723C" w:rsidP="004D3011">
            <w:r>
              <w:t>019-6702850</w:t>
            </w:r>
          </w:p>
          <w:p w14:paraId="19002784" w14:textId="77777777" w:rsidR="004D3011" w:rsidRDefault="004D3011" w:rsidP="004D3011"/>
          <w:p w14:paraId="35F8A59B" w14:textId="77777777" w:rsidR="004D3011" w:rsidRDefault="004D3011" w:rsidP="004D3011"/>
          <w:sdt>
            <w:sdtPr>
              <w:id w:val="-240260293"/>
              <w:placeholder>
                <w:docPart w:val="D3CC1B231B354845B85081F0F825894D"/>
              </w:placeholder>
              <w:temporary/>
              <w:showingPlcHdr/>
              <w15:appearance w15:val="hidden"/>
            </w:sdtPr>
            <w:sdtEndPr/>
            <w:sdtContent>
              <w:p w14:paraId="1EF5FD0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DF9E271" w14:textId="562B4988" w:rsidR="00036450" w:rsidRPr="00E4381A" w:rsidRDefault="006D781A" w:rsidP="004D3011">
            <w:pPr>
              <w:rPr>
                <w:rStyle w:val="Hyperlink"/>
              </w:rPr>
            </w:pPr>
            <w:r>
              <w:t>Izhamhamadi@gmail.com</w:t>
            </w:r>
          </w:p>
          <w:sdt>
            <w:sdtPr>
              <w:id w:val="-1444214663"/>
              <w:placeholder>
                <w:docPart w:val="42D3040F7D3A45A99F398B39492FBB33"/>
              </w:placeholder>
              <w:temporary/>
              <w:showingPlcHdr/>
              <w15:appearance w15:val="hidden"/>
            </w:sdtPr>
            <w:sdtEndPr/>
            <w:sdtContent>
              <w:p w14:paraId="5670F984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7212F72" w14:textId="6607F8B6" w:rsidR="004D3011" w:rsidRDefault="00825DBD" w:rsidP="004D3011">
            <w:r>
              <w:t>Badminton</w:t>
            </w:r>
          </w:p>
          <w:p w14:paraId="4D96674A" w14:textId="0E0FEC33" w:rsidR="004D3011" w:rsidRDefault="00825DBD" w:rsidP="004D3011">
            <w:r>
              <w:t>Cycling</w:t>
            </w:r>
          </w:p>
          <w:p w14:paraId="1E055847" w14:textId="3F962242" w:rsidR="004D3011" w:rsidRPr="004D3011" w:rsidRDefault="004D3011" w:rsidP="004D3011"/>
        </w:tc>
        <w:tc>
          <w:tcPr>
            <w:tcW w:w="720" w:type="dxa"/>
          </w:tcPr>
          <w:p w14:paraId="4E185FD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7804BA983C54172A3ADC8D1BA8ACEC5"/>
              </w:placeholder>
              <w:temporary/>
              <w:showingPlcHdr/>
              <w15:appearance w15:val="hidden"/>
            </w:sdtPr>
            <w:sdtEndPr/>
            <w:sdtContent>
              <w:p w14:paraId="18211F2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9B524E3" w14:textId="712EC137" w:rsidR="00036450" w:rsidRPr="00036450" w:rsidRDefault="00386CC9" w:rsidP="00B359E4">
            <w:pPr>
              <w:pStyle w:val="Heading4"/>
            </w:pPr>
            <w:r>
              <w:t>Sekolah Menengah Kebangsaan Tun Perak</w:t>
            </w:r>
          </w:p>
          <w:p w14:paraId="4554ECC2" w14:textId="7C698396" w:rsidR="00036450" w:rsidRPr="00B359E4" w:rsidRDefault="00386CC9" w:rsidP="00B359E4">
            <w:pPr>
              <w:pStyle w:val="Date"/>
            </w:pPr>
            <w:r>
              <w:t>201</w:t>
            </w:r>
            <w:r w:rsidR="00465964">
              <w:t>4 - 2017</w:t>
            </w:r>
          </w:p>
          <w:p w14:paraId="660BB593" w14:textId="4EAA517C" w:rsidR="004D3011" w:rsidRDefault="002B7FD7" w:rsidP="00036450">
            <w:r>
              <w:t>Achieved 5A’s in SPM examination consists of Bahasa Melayu, English, Mathematics, Physics, and Chemistry</w:t>
            </w:r>
          </w:p>
          <w:p w14:paraId="6A41C634" w14:textId="77777777" w:rsidR="00036450" w:rsidRDefault="00036450" w:rsidP="00036450"/>
          <w:p w14:paraId="785DB81E" w14:textId="19EA8C41" w:rsidR="00036450" w:rsidRPr="00B359E4" w:rsidRDefault="002B7FD7" w:rsidP="00B359E4">
            <w:pPr>
              <w:pStyle w:val="Heading4"/>
            </w:pPr>
            <w:r>
              <w:t>Universiti Teknologi Malaysia Melaka</w:t>
            </w:r>
          </w:p>
          <w:p w14:paraId="3E6D4112" w14:textId="0A03CA74" w:rsidR="00036450" w:rsidRPr="00B359E4" w:rsidRDefault="002B7FD7" w:rsidP="00B359E4">
            <w:pPr>
              <w:pStyle w:val="Date"/>
            </w:pPr>
            <w:r>
              <w:t>2018</w:t>
            </w:r>
            <w:r w:rsidR="00465964">
              <w:t xml:space="preserve"> - Now</w:t>
            </w:r>
          </w:p>
          <w:p w14:paraId="00663838" w14:textId="7EDA534A" w:rsidR="00036450" w:rsidRDefault="002B7FD7" w:rsidP="00036450">
            <w:r>
              <w:t xml:space="preserve">Achieved A grades in multiple programming courses including Programming, Programming II, </w:t>
            </w:r>
            <w:r w:rsidR="00A66D16">
              <w:t>and Web Programming</w:t>
            </w:r>
          </w:p>
          <w:p w14:paraId="6C87664D" w14:textId="081B77F5" w:rsidR="00036450" w:rsidRDefault="009E4229" w:rsidP="00036450">
            <w:pPr>
              <w:pStyle w:val="Heading2"/>
            </w:pPr>
            <w:r>
              <w:t>Extracurricular activity</w:t>
            </w:r>
          </w:p>
          <w:p w14:paraId="216C8D64" w14:textId="1B96FCB0" w:rsidR="00036450" w:rsidRDefault="009E4229" w:rsidP="00B359E4">
            <w:pPr>
              <w:pStyle w:val="Heading4"/>
              <w:rPr>
                <w:bCs/>
              </w:rPr>
            </w:pPr>
            <w:r>
              <w:t>Badminton Club</w:t>
            </w:r>
            <w:r w:rsidR="00036450">
              <w:t xml:space="preserve"> </w:t>
            </w:r>
            <w:r>
              <w:t>-</w:t>
            </w:r>
            <w:r w:rsidR="00036450" w:rsidRPr="00036450">
              <w:t xml:space="preserve"> </w:t>
            </w:r>
            <w:r>
              <w:t>Committee Member</w:t>
            </w:r>
          </w:p>
          <w:p w14:paraId="5C78E91A" w14:textId="0C870BBF" w:rsidR="00036450" w:rsidRPr="00036450" w:rsidRDefault="009E4229" w:rsidP="00B359E4">
            <w:pPr>
              <w:pStyle w:val="Date"/>
            </w:pPr>
            <w:r>
              <w:t>2015</w:t>
            </w:r>
            <w:bookmarkStart w:id="0" w:name="_GoBack"/>
            <w:bookmarkEnd w:id="0"/>
          </w:p>
          <w:p w14:paraId="1A496CB4" w14:textId="403A3C99" w:rsidR="009E4229" w:rsidRDefault="009E4229" w:rsidP="00036450">
            <w:r>
              <w:t>Helps maintain order among the club</w:t>
            </w:r>
          </w:p>
          <w:p w14:paraId="259377FE" w14:textId="32D8BF93" w:rsidR="00036450" w:rsidRDefault="009E4229" w:rsidP="00036450">
            <w:r>
              <w:t>Shoulders responsibility of collecting club funds</w:t>
            </w:r>
            <w:r w:rsidR="00036450" w:rsidRPr="00036450">
              <w:t xml:space="preserve"> </w:t>
            </w:r>
          </w:p>
          <w:p w14:paraId="256F142E" w14:textId="77777777" w:rsidR="004D3011" w:rsidRDefault="004D3011" w:rsidP="00036450"/>
          <w:p w14:paraId="3165F870" w14:textId="62C61B67" w:rsidR="004D3011" w:rsidRPr="004D3011" w:rsidRDefault="009E4229" w:rsidP="00B359E4">
            <w:pPr>
              <w:pStyle w:val="Heading4"/>
              <w:rPr>
                <w:bCs/>
              </w:rPr>
            </w:pPr>
            <w:r>
              <w:t>Kadet Bomba Malaysia</w:t>
            </w:r>
            <w:r w:rsidR="004D3011" w:rsidRPr="004D3011">
              <w:t xml:space="preserve"> </w:t>
            </w:r>
            <w:r>
              <w:t>– Marching Competition</w:t>
            </w:r>
          </w:p>
          <w:p w14:paraId="2FF89E5B" w14:textId="1AEB0869" w:rsidR="004D3011" w:rsidRPr="004D3011" w:rsidRDefault="009E4229" w:rsidP="00B359E4">
            <w:pPr>
              <w:pStyle w:val="Date"/>
            </w:pPr>
            <w:r>
              <w:t>2016</w:t>
            </w:r>
          </w:p>
          <w:p w14:paraId="6FDFCF57" w14:textId="4E5770AB" w:rsidR="004D3011" w:rsidRPr="004D3011" w:rsidRDefault="00825DBD" w:rsidP="004D3011">
            <w:r>
              <w:t>Won District Level Marching Competition in 2016</w:t>
            </w:r>
            <w:r w:rsidR="00036450" w:rsidRPr="004D3011">
              <w:t xml:space="preserve"> </w:t>
            </w:r>
          </w:p>
          <w:p w14:paraId="19E66F73" w14:textId="77777777" w:rsidR="004D3011" w:rsidRDefault="004D3011" w:rsidP="00036450"/>
          <w:sdt>
            <w:sdtPr>
              <w:id w:val="1669594239"/>
              <w:placeholder>
                <w:docPart w:val="E7EF763F8E8D423DAA3EF6B63226EE7C"/>
              </w:placeholder>
              <w:temporary/>
              <w:showingPlcHdr/>
              <w15:appearance w15:val="hidden"/>
            </w:sdtPr>
            <w:sdtEndPr/>
            <w:sdtContent>
              <w:p w14:paraId="384E4FF7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2EFBEF3" w14:textId="77777777" w:rsidR="002B7FD7" w:rsidRDefault="00825DBD" w:rsidP="00825DBD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Excellent in Troubleshooting, Technical and Problem Solving skills</w:t>
            </w:r>
          </w:p>
          <w:p w14:paraId="7160024E" w14:textId="77777777" w:rsidR="00825DBD" w:rsidRDefault="00AE05D2" w:rsidP="00825DBD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 very punctual, informative, energetic and friendly person</w:t>
            </w:r>
          </w:p>
          <w:p w14:paraId="2F5E919F" w14:textId="6165E658" w:rsidR="00AE05D2" w:rsidRPr="00825DBD" w:rsidRDefault="00AE05D2" w:rsidP="00825DBD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Able to follow instructions closely, work under pressure and meet tight deadlines</w:t>
            </w:r>
          </w:p>
        </w:tc>
      </w:tr>
    </w:tbl>
    <w:p w14:paraId="1697A3FB" w14:textId="77777777" w:rsidR="0043117B" w:rsidRDefault="0041616F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ABBB0" w14:textId="77777777" w:rsidR="0041616F" w:rsidRDefault="0041616F" w:rsidP="000C45FF">
      <w:r>
        <w:separator/>
      </w:r>
    </w:p>
  </w:endnote>
  <w:endnote w:type="continuationSeparator" w:id="0">
    <w:p w14:paraId="17A26E3D" w14:textId="77777777" w:rsidR="0041616F" w:rsidRDefault="0041616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743DB" w14:textId="77777777" w:rsidR="0041616F" w:rsidRDefault="0041616F" w:rsidP="000C45FF">
      <w:r>
        <w:separator/>
      </w:r>
    </w:p>
  </w:footnote>
  <w:footnote w:type="continuationSeparator" w:id="0">
    <w:p w14:paraId="7C332692" w14:textId="77777777" w:rsidR="0041616F" w:rsidRDefault="0041616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5AA5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99236D" wp14:editId="7DF0E5D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671F7"/>
    <w:multiLevelType w:val="hybridMultilevel"/>
    <w:tmpl w:val="A9EC35FC"/>
    <w:lvl w:ilvl="0" w:tplc="F3FEF5C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E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B7FD7"/>
    <w:rsid w:val="0030481B"/>
    <w:rsid w:val="003156FC"/>
    <w:rsid w:val="003254B5"/>
    <w:rsid w:val="0037121F"/>
    <w:rsid w:val="00386CC9"/>
    <w:rsid w:val="003A6B7D"/>
    <w:rsid w:val="003B06CA"/>
    <w:rsid w:val="003B6312"/>
    <w:rsid w:val="003B791D"/>
    <w:rsid w:val="004071FC"/>
    <w:rsid w:val="0041616F"/>
    <w:rsid w:val="00445947"/>
    <w:rsid w:val="00465964"/>
    <w:rsid w:val="004813B3"/>
    <w:rsid w:val="00496591"/>
    <w:rsid w:val="004C63E4"/>
    <w:rsid w:val="004D3011"/>
    <w:rsid w:val="005262AC"/>
    <w:rsid w:val="005A223E"/>
    <w:rsid w:val="005E39D5"/>
    <w:rsid w:val="00600670"/>
    <w:rsid w:val="0062123A"/>
    <w:rsid w:val="00646E75"/>
    <w:rsid w:val="006771D0"/>
    <w:rsid w:val="006B723C"/>
    <w:rsid w:val="006D781A"/>
    <w:rsid w:val="00715FCB"/>
    <w:rsid w:val="00743101"/>
    <w:rsid w:val="007775E1"/>
    <w:rsid w:val="007867A0"/>
    <w:rsid w:val="007927F5"/>
    <w:rsid w:val="00802CA0"/>
    <w:rsid w:val="00825DBD"/>
    <w:rsid w:val="008F7510"/>
    <w:rsid w:val="009260CD"/>
    <w:rsid w:val="00952C25"/>
    <w:rsid w:val="009E4229"/>
    <w:rsid w:val="00A2118D"/>
    <w:rsid w:val="00A66D16"/>
    <w:rsid w:val="00AD76E2"/>
    <w:rsid w:val="00AE05D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3022B"/>
    <w:rsid w:val="00D422DE"/>
    <w:rsid w:val="00D5459D"/>
    <w:rsid w:val="00DA1F4D"/>
    <w:rsid w:val="00DD172A"/>
    <w:rsid w:val="00E25A26"/>
    <w:rsid w:val="00E4381A"/>
    <w:rsid w:val="00E55D74"/>
    <w:rsid w:val="00F60274"/>
    <w:rsid w:val="00F7393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6DBD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2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F494EDA0754AF791ECFC5E07500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96ED5-1DEC-4258-A98A-E44C3081B56B}"/>
      </w:docPartPr>
      <w:docPartBody>
        <w:p w:rsidR="00171747" w:rsidRDefault="006C5A54">
          <w:pPr>
            <w:pStyle w:val="F1F494EDA0754AF791ECFC5E07500EA8"/>
          </w:pPr>
          <w:r w:rsidRPr="00D5459D">
            <w:t>Profile</w:t>
          </w:r>
        </w:p>
      </w:docPartBody>
    </w:docPart>
    <w:docPart>
      <w:docPartPr>
        <w:name w:val="55AB3647F1A44420B00D6D036D38E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0110-F74F-45E8-B12B-0F204B0139A7}"/>
      </w:docPartPr>
      <w:docPartBody>
        <w:p w:rsidR="00171747" w:rsidRDefault="006C5A54">
          <w:pPr>
            <w:pStyle w:val="55AB3647F1A44420B00D6D036D38EE8C"/>
          </w:pPr>
          <w:r w:rsidRPr="00CB0055">
            <w:t>Contact</w:t>
          </w:r>
        </w:p>
      </w:docPartBody>
    </w:docPart>
    <w:docPart>
      <w:docPartPr>
        <w:name w:val="41B904172F7647B6AEF7D4A4E8EF8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A8F0D-E55C-4DA5-A645-4E40F012DDC1}"/>
      </w:docPartPr>
      <w:docPartBody>
        <w:p w:rsidR="00171747" w:rsidRDefault="006C5A54">
          <w:pPr>
            <w:pStyle w:val="41B904172F7647B6AEF7D4A4E8EF8308"/>
          </w:pPr>
          <w:r w:rsidRPr="004D3011">
            <w:t>PHONE:</w:t>
          </w:r>
        </w:p>
      </w:docPartBody>
    </w:docPart>
    <w:docPart>
      <w:docPartPr>
        <w:name w:val="D3CC1B231B354845B85081F0F8258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4FBCC-B463-4E77-8513-F53A2FFFB516}"/>
      </w:docPartPr>
      <w:docPartBody>
        <w:p w:rsidR="00171747" w:rsidRDefault="006C5A54">
          <w:pPr>
            <w:pStyle w:val="D3CC1B231B354845B85081F0F825894D"/>
          </w:pPr>
          <w:r w:rsidRPr="004D3011">
            <w:t>EMAIL:</w:t>
          </w:r>
        </w:p>
      </w:docPartBody>
    </w:docPart>
    <w:docPart>
      <w:docPartPr>
        <w:name w:val="42D3040F7D3A45A99F398B39492FB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5118D-E77C-4122-81CD-9E12541AD05A}"/>
      </w:docPartPr>
      <w:docPartBody>
        <w:p w:rsidR="00171747" w:rsidRDefault="006C5A54">
          <w:pPr>
            <w:pStyle w:val="42D3040F7D3A45A99F398B39492FBB33"/>
          </w:pPr>
          <w:r w:rsidRPr="00CB0055">
            <w:t>Hobbies</w:t>
          </w:r>
        </w:p>
      </w:docPartBody>
    </w:docPart>
    <w:docPart>
      <w:docPartPr>
        <w:name w:val="57804BA983C54172A3ADC8D1BA8AC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77AE3-3D69-4F61-8DFB-000E82C00342}"/>
      </w:docPartPr>
      <w:docPartBody>
        <w:p w:rsidR="00171747" w:rsidRDefault="006C5A54">
          <w:pPr>
            <w:pStyle w:val="57804BA983C54172A3ADC8D1BA8ACEC5"/>
          </w:pPr>
          <w:r w:rsidRPr="00036450">
            <w:t>EDUCATION</w:t>
          </w:r>
        </w:p>
      </w:docPartBody>
    </w:docPart>
    <w:docPart>
      <w:docPartPr>
        <w:name w:val="E7EF763F8E8D423DAA3EF6B63226E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D6748-AF30-4910-93DB-B3FB588C5A31}"/>
      </w:docPartPr>
      <w:docPartBody>
        <w:p w:rsidR="00171747" w:rsidRDefault="006C5A54">
          <w:pPr>
            <w:pStyle w:val="E7EF763F8E8D423DAA3EF6B63226EE7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54"/>
    <w:rsid w:val="00105514"/>
    <w:rsid w:val="00171747"/>
    <w:rsid w:val="006B3E5A"/>
    <w:rsid w:val="006C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7EA947FAB4CE3B4A1B10EC718E789">
    <w:name w:val="1257EA947FAB4CE3B4A1B10EC718E789"/>
  </w:style>
  <w:style w:type="paragraph" w:customStyle="1" w:styleId="641E131DA7ED4397A8E535895F07F8A1">
    <w:name w:val="641E131DA7ED4397A8E535895F07F8A1"/>
  </w:style>
  <w:style w:type="paragraph" w:customStyle="1" w:styleId="F1F494EDA0754AF791ECFC5E07500EA8">
    <w:name w:val="F1F494EDA0754AF791ECFC5E07500EA8"/>
  </w:style>
  <w:style w:type="paragraph" w:customStyle="1" w:styleId="D6318CEE619B4A36A98BB77182CD0BA6">
    <w:name w:val="D6318CEE619B4A36A98BB77182CD0BA6"/>
  </w:style>
  <w:style w:type="paragraph" w:customStyle="1" w:styleId="55AB3647F1A44420B00D6D036D38EE8C">
    <w:name w:val="55AB3647F1A44420B00D6D036D38EE8C"/>
  </w:style>
  <w:style w:type="paragraph" w:customStyle="1" w:styleId="41B904172F7647B6AEF7D4A4E8EF8308">
    <w:name w:val="41B904172F7647B6AEF7D4A4E8EF8308"/>
  </w:style>
  <w:style w:type="paragraph" w:customStyle="1" w:styleId="D4705D6AE43D44B59666390BAD5825BF">
    <w:name w:val="D4705D6AE43D44B59666390BAD5825BF"/>
  </w:style>
  <w:style w:type="paragraph" w:customStyle="1" w:styleId="DAFEF91C734840DF9590114FBB03BF22">
    <w:name w:val="DAFEF91C734840DF9590114FBB03BF22"/>
  </w:style>
  <w:style w:type="paragraph" w:customStyle="1" w:styleId="B85F4CF09F364B05AC1AAEF02A800D4A">
    <w:name w:val="B85F4CF09F364B05AC1AAEF02A800D4A"/>
  </w:style>
  <w:style w:type="paragraph" w:customStyle="1" w:styleId="D3CC1B231B354845B85081F0F825894D">
    <w:name w:val="D3CC1B231B354845B85081F0F825894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8C7ED79C0F240E6ACB7B08A7642BF67">
    <w:name w:val="88C7ED79C0F240E6ACB7B08A7642BF67"/>
  </w:style>
  <w:style w:type="paragraph" w:customStyle="1" w:styleId="42D3040F7D3A45A99F398B39492FBB33">
    <w:name w:val="42D3040F7D3A45A99F398B39492FBB33"/>
  </w:style>
  <w:style w:type="paragraph" w:customStyle="1" w:styleId="DB8A3F0EAC4E48A2A8D4554C4B7ACAC8">
    <w:name w:val="DB8A3F0EAC4E48A2A8D4554C4B7ACAC8"/>
  </w:style>
  <w:style w:type="paragraph" w:customStyle="1" w:styleId="0ED104788515459A9355D64BB9EA3556">
    <w:name w:val="0ED104788515459A9355D64BB9EA3556"/>
  </w:style>
  <w:style w:type="paragraph" w:customStyle="1" w:styleId="86E749D702DF4CC38D6CDBC8C55E0288">
    <w:name w:val="86E749D702DF4CC38D6CDBC8C55E0288"/>
  </w:style>
  <w:style w:type="paragraph" w:customStyle="1" w:styleId="387D6131ABBD45C2B0F0995371264F76">
    <w:name w:val="387D6131ABBD45C2B0F0995371264F76"/>
  </w:style>
  <w:style w:type="paragraph" w:customStyle="1" w:styleId="57804BA983C54172A3ADC8D1BA8ACEC5">
    <w:name w:val="57804BA983C54172A3ADC8D1BA8ACEC5"/>
  </w:style>
  <w:style w:type="paragraph" w:customStyle="1" w:styleId="23588DEF23DB4A689D8866EF16CE569D">
    <w:name w:val="23588DEF23DB4A689D8866EF16CE569D"/>
  </w:style>
  <w:style w:type="paragraph" w:customStyle="1" w:styleId="2D3292C56F4E427FA7DE019CFC4F365A">
    <w:name w:val="2D3292C56F4E427FA7DE019CFC4F365A"/>
  </w:style>
  <w:style w:type="paragraph" w:customStyle="1" w:styleId="86D21E8E61914EC6BA71F546DC7EB065">
    <w:name w:val="86D21E8E61914EC6BA71F546DC7EB065"/>
  </w:style>
  <w:style w:type="paragraph" w:customStyle="1" w:styleId="873B660F44474771921728A015779A15">
    <w:name w:val="873B660F44474771921728A015779A15"/>
  </w:style>
  <w:style w:type="paragraph" w:customStyle="1" w:styleId="4E90533311244AF18284EC0A598FF3E0">
    <w:name w:val="4E90533311244AF18284EC0A598FF3E0"/>
  </w:style>
  <w:style w:type="paragraph" w:customStyle="1" w:styleId="30447F86AE744AD3918519E2AD84F904">
    <w:name w:val="30447F86AE744AD3918519E2AD84F904"/>
  </w:style>
  <w:style w:type="paragraph" w:customStyle="1" w:styleId="09A270A093304A1E9E187B6CB05C258C">
    <w:name w:val="09A270A093304A1E9E187B6CB05C258C"/>
  </w:style>
  <w:style w:type="paragraph" w:customStyle="1" w:styleId="0AD52119AAD343B280EDB22A697B5EE7">
    <w:name w:val="0AD52119AAD343B280EDB22A697B5EE7"/>
  </w:style>
  <w:style w:type="paragraph" w:customStyle="1" w:styleId="ED14DCD3AE4B4E3592638DBCF8687534">
    <w:name w:val="ED14DCD3AE4B4E3592638DBCF8687534"/>
  </w:style>
  <w:style w:type="paragraph" w:customStyle="1" w:styleId="DC7C836AC5BD45AF9FF67ED1D2553528">
    <w:name w:val="DC7C836AC5BD45AF9FF67ED1D2553528"/>
  </w:style>
  <w:style w:type="paragraph" w:customStyle="1" w:styleId="A551206CFBAD42EC8142A519FC2DC996">
    <w:name w:val="A551206CFBAD42EC8142A519FC2DC996"/>
  </w:style>
  <w:style w:type="paragraph" w:customStyle="1" w:styleId="14D53778EA6C4E0D912622FAEFF88762">
    <w:name w:val="14D53778EA6C4E0D912622FAEFF88762"/>
  </w:style>
  <w:style w:type="paragraph" w:customStyle="1" w:styleId="299E48DF73A1489BAEF1CF209056334F">
    <w:name w:val="299E48DF73A1489BAEF1CF209056334F"/>
  </w:style>
  <w:style w:type="paragraph" w:customStyle="1" w:styleId="8B1E6FC0EE134CF18EA1C43000632271">
    <w:name w:val="8B1E6FC0EE134CF18EA1C43000632271"/>
  </w:style>
  <w:style w:type="paragraph" w:customStyle="1" w:styleId="480540DE296B456FACB801E43D4EB62C">
    <w:name w:val="480540DE296B456FACB801E43D4EB62C"/>
  </w:style>
  <w:style w:type="paragraph" w:customStyle="1" w:styleId="217BB0F7F3A34108B8CF74C6FF8D4748">
    <w:name w:val="217BB0F7F3A34108B8CF74C6FF8D4748"/>
  </w:style>
  <w:style w:type="paragraph" w:customStyle="1" w:styleId="EEDD9605FE91438DB02AB349124DB887">
    <w:name w:val="EEDD9605FE91438DB02AB349124DB887"/>
  </w:style>
  <w:style w:type="paragraph" w:customStyle="1" w:styleId="117FC9432CE5461092AA9427A90AFE81">
    <w:name w:val="117FC9432CE5461092AA9427A90AFE81"/>
  </w:style>
  <w:style w:type="paragraph" w:customStyle="1" w:styleId="7CE2BC280F6548B595666DB969787840">
    <w:name w:val="7CE2BC280F6548B595666DB969787840"/>
  </w:style>
  <w:style w:type="paragraph" w:customStyle="1" w:styleId="6B8621330E044033A2BF482D7C1FAB88">
    <w:name w:val="6B8621330E044033A2BF482D7C1FAB88"/>
  </w:style>
  <w:style w:type="paragraph" w:customStyle="1" w:styleId="20F480DF1F0345ADAF262446AA627D04">
    <w:name w:val="20F480DF1F0345ADAF262446AA627D04"/>
  </w:style>
  <w:style w:type="paragraph" w:customStyle="1" w:styleId="378C0776C4C84081BBEC1C3A8FF37A25">
    <w:name w:val="378C0776C4C84081BBEC1C3A8FF37A25"/>
  </w:style>
  <w:style w:type="paragraph" w:customStyle="1" w:styleId="F68B3F9E9A1B470CB24E8BF93D7F4A08">
    <w:name w:val="F68B3F9E9A1B470CB24E8BF93D7F4A0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E7EF763F8E8D423DAA3EF6B63226EE7C">
    <w:name w:val="E7EF763F8E8D423DAA3EF6B63226E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2019-10-18T13:12:00Z</dcterms:created>
  <dcterms:modified xsi:type="dcterms:W3CDTF">2020-02-23T07:25:00Z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